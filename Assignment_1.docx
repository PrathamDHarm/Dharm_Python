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2F567" w14:textId="7EB4B678" w:rsidR="00DE2E12" w:rsidRDefault="00881A0A" w:rsidP="00DE2E12">
      <w:pPr>
        <w:pStyle w:val="Heading1"/>
        <w:rPr>
          <w:rFonts w:cs="Arial"/>
        </w:rPr>
      </w:pPr>
      <w:bookmarkStart w:id="0" w:name="_Toc54121190"/>
      <w:bookmarkStart w:id="1" w:name="OLE_LINK3"/>
      <w:r w:rsidRPr="00881A0A">
        <w:rPr>
          <w:rFonts w:cs="Arial"/>
        </w:rPr>
        <w:t>Python statement and arithmetic operator</w:t>
      </w:r>
      <w:r>
        <w:rPr>
          <w:rFonts w:cs="Arial"/>
        </w:rPr>
        <w:t>s</w:t>
      </w:r>
      <w:bookmarkEnd w:id="0"/>
    </w:p>
    <w:p w14:paraId="0CFE4475" w14:textId="5B6E4378" w:rsidR="001D1C1F" w:rsidRPr="004D78CE" w:rsidRDefault="0091344F" w:rsidP="0081598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bookmarkStart w:id="2" w:name="OLE_LINK12"/>
      <w:r>
        <w:rPr>
          <w:rFonts w:ascii="Arial" w:hAnsi="Arial" w:cs="Arial"/>
        </w:rPr>
        <w:t xml:space="preserve">Using </w:t>
      </w:r>
      <w:proofErr w:type="gramStart"/>
      <w:r w:rsidR="003113C8">
        <w:rPr>
          <w:rFonts w:ascii="Arial" w:hAnsi="Arial" w:cs="Arial"/>
        </w:rPr>
        <w:t>input(</w:t>
      </w:r>
      <w:proofErr w:type="gramEnd"/>
      <w:r w:rsidR="00AF61CB">
        <w:rPr>
          <w:rFonts w:ascii="Arial" w:hAnsi="Arial" w:cs="Arial"/>
        </w:rPr>
        <w:t>) function</w:t>
      </w:r>
      <w:r>
        <w:rPr>
          <w:rFonts w:ascii="Arial" w:hAnsi="Arial" w:cs="Arial"/>
        </w:rPr>
        <w:t xml:space="preserve"> accepts 3 numbers from user and print the biggest number. </w:t>
      </w:r>
    </w:p>
    <w:bookmarkEnd w:id="2"/>
    <w:p w14:paraId="59EB8C2A" w14:textId="77777777" w:rsidR="0062606E" w:rsidRPr="004D78CE" w:rsidRDefault="00BC61C2" w:rsidP="0062606E">
      <w:pPr>
        <w:ind w:left="360"/>
        <w:rPr>
          <w:rFonts w:ascii="Arial" w:hAnsi="Arial" w:cs="Arial"/>
        </w:rPr>
      </w:pPr>
      <w:r>
        <w:t>Ans</w:t>
      </w:r>
      <w:r w:rsidRPr="00BC61C2">
        <w:rPr>
          <w:rStyle w:val="BookTitle"/>
        </w:rPr>
        <w:t>)</w:t>
      </w:r>
      <w:r>
        <w:rPr>
          <w:rStyle w:val="BookTitle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606E" w14:paraId="0DDADD56" w14:textId="77777777" w:rsidTr="0062606E">
        <w:tc>
          <w:tcPr>
            <w:tcW w:w="9010" w:type="dxa"/>
          </w:tcPr>
          <w:p w14:paraId="736EFB67" w14:textId="77777777" w:rsidR="0062606E" w:rsidRPr="0062606E" w:rsidRDefault="0062606E" w:rsidP="0062606E">
            <w:pPr>
              <w:ind w:left="360"/>
            </w:pPr>
            <w:proofErr w:type="spellStart"/>
            <w:r w:rsidRPr="0062606E">
              <w:t>i</w:t>
            </w:r>
            <w:proofErr w:type="spellEnd"/>
            <w:r w:rsidRPr="0062606E">
              <w:t>=0</w:t>
            </w:r>
          </w:p>
          <w:p w14:paraId="03AF9316" w14:textId="77777777" w:rsidR="0062606E" w:rsidRPr="0062606E" w:rsidRDefault="0062606E" w:rsidP="0062606E">
            <w:pPr>
              <w:ind w:left="360"/>
            </w:pPr>
            <w:r w:rsidRPr="0062606E">
              <w:t>l</w:t>
            </w:r>
            <w:proofErr w:type="gramStart"/>
            <w:r w:rsidRPr="0062606E">
              <w:t>=[</w:t>
            </w:r>
            <w:proofErr w:type="gramEnd"/>
            <w:r w:rsidRPr="0062606E">
              <w:t>]</w:t>
            </w:r>
          </w:p>
          <w:p w14:paraId="01AA5F6E" w14:textId="77777777" w:rsidR="0062606E" w:rsidRPr="0062606E" w:rsidRDefault="0062606E" w:rsidP="0062606E">
            <w:pPr>
              <w:ind w:left="360"/>
            </w:pPr>
            <w:r w:rsidRPr="0062606E">
              <w:t xml:space="preserve">while </w:t>
            </w:r>
            <w:proofErr w:type="spellStart"/>
            <w:r w:rsidRPr="0062606E">
              <w:t>i</w:t>
            </w:r>
            <w:proofErr w:type="spellEnd"/>
            <w:r w:rsidRPr="0062606E">
              <w:t>&lt;=2:</w:t>
            </w:r>
          </w:p>
          <w:p w14:paraId="001BA76D" w14:textId="77777777" w:rsidR="0062606E" w:rsidRPr="0062606E" w:rsidRDefault="0062606E" w:rsidP="0062606E">
            <w:pPr>
              <w:ind w:left="360"/>
            </w:pPr>
            <w:r w:rsidRPr="0062606E">
              <w:t xml:space="preserve">    a=</w:t>
            </w:r>
            <w:proofErr w:type="gramStart"/>
            <w:r w:rsidRPr="0062606E">
              <w:t>int(</w:t>
            </w:r>
            <w:proofErr w:type="gramEnd"/>
            <w:r w:rsidRPr="0062606E">
              <w:t>input("Enter the number: "))</w:t>
            </w:r>
          </w:p>
          <w:p w14:paraId="3FF2B75F" w14:textId="77777777" w:rsidR="0062606E" w:rsidRPr="0062606E" w:rsidRDefault="0062606E" w:rsidP="0062606E">
            <w:pPr>
              <w:ind w:left="360"/>
            </w:pPr>
            <w:r w:rsidRPr="0062606E">
              <w:t xml:space="preserve">    </w:t>
            </w:r>
            <w:proofErr w:type="spellStart"/>
            <w:r w:rsidRPr="0062606E">
              <w:t>l.append</w:t>
            </w:r>
            <w:proofErr w:type="spellEnd"/>
            <w:r w:rsidRPr="0062606E">
              <w:t>(a)</w:t>
            </w:r>
          </w:p>
          <w:p w14:paraId="5D719FE1" w14:textId="77777777" w:rsidR="0062606E" w:rsidRPr="0062606E" w:rsidRDefault="0062606E" w:rsidP="0062606E">
            <w:pPr>
              <w:ind w:left="360"/>
            </w:pPr>
            <w:r w:rsidRPr="0062606E">
              <w:t xml:space="preserve">    </w:t>
            </w:r>
            <w:proofErr w:type="spellStart"/>
            <w:r w:rsidRPr="0062606E">
              <w:t>i</w:t>
            </w:r>
            <w:proofErr w:type="spellEnd"/>
            <w:r w:rsidRPr="0062606E">
              <w:t>+=1</w:t>
            </w:r>
          </w:p>
          <w:p w14:paraId="6B0F6BA7" w14:textId="77777777" w:rsidR="0062606E" w:rsidRPr="0062606E" w:rsidRDefault="0062606E" w:rsidP="0062606E">
            <w:pPr>
              <w:ind w:left="360"/>
            </w:pPr>
            <w:proofErr w:type="gramStart"/>
            <w:r w:rsidRPr="0062606E">
              <w:t>print(</w:t>
            </w:r>
            <w:proofErr w:type="gramEnd"/>
            <w:r w:rsidRPr="0062606E">
              <w:t>"Largest Number: ",max(l))</w:t>
            </w:r>
          </w:p>
          <w:p w14:paraId="3D234A01" w14:textId="77777777" w:rsidR="0062606E" w:rsidRDefault="0062606E" w:rsidP="0062606E">
            <w:pPr>
              <w:rPr>
                <w:rFonts w:ascii="Arial" w:hAnsi="Arial" w:cs="Arial"/>
              </w:rPr>
            </w:pPr>
          </w:p>
        </w:tc>
      </w:tr>
      <w:tr w:rsidR="0062606E" w14:paraId="189BA8D0" w14:textId="77777777" w:rsidTr="0062606E">
        <w:tc>
          <w:tcPr>
            <w:tcW w:w="9010" w:type="dxa"/>
          </w:tcPr>
          <w:p w14:paraId="444BB65F" w14:textId="77777777" w:rsidR="00FB0049" w:rsidRPr="00FB0049" w:rsidRDefault="00FB0049" w:rsidP="00FB0049">
            <w:pPr>
              <w:rPr>
                <w:rFonts w:ascii="Arial" w:hAnsi="Arial" w:cs="Arial"/>
              </w:rPr>
            </w:pPr>
            <w:r w:rsidRPr="00FB0049">
              <w:rPr>
                <w:rFonts w:ascii="Arial" w:hAnsi="Arial" w:cs="Arial"/>
              </w:rPr>
              <w:t>Enter the number: 12</w:t>
            </w:r>
          </w:p>
          <w:p w14:paraId="27A04536" w14:textId="77777777" w:rsidR="00FB0049" w:rsidRPr="00FB0049" w:rsidRDefault="00FB0049" w:rsidP="00FB0049">
            <w:pPr>
              <w:rPr>
                <w:rFonts w:ascii="Arial" w:hAnsi="Arial" w:cs="Arial"/>
              </w:rPr>
            </w:pPr>
            <w:r w:rsidRPr="00FB0049">
              <w:rPr>
                <w:rFonts w:ascii="Arial" w:hAnsi="Arial" w:cs="Arial"/>
              </w:rPr>
              <w:t>Enter the number: 34</w:t>
            </w:r>
          </w:p>
          <w:p w14:paraId="4A8BF545" w14:textId="77777777" w:rsidR="00FB0049" w:rsidRPr="00FB0049" w:rsidRDefault="00FB0049" w:rsidP="00FB0049">
            <w:pPr>
              <w:rPr>
                <w:rFonts w:ascii="Arial" w:hAnsi="Arial" w:cs="Arial"/>
              </w:rPr>
            </w:pPr>
            <w:r w:rsidRPr="00FB0049">
              <w:rPr>
                <w:rFonts w:ascii="Arial" w:hAnsi="Arial" w:cs="Arial"/>
              </w:rPr>
              <w:t>Enter the number: 22</w:t>
            </w:r>
          </w:p>
          <w:p w14:paraId="2069DEF9" w14:textId="764D2AEF" w:rsidR="0062606E" w:rsidRDefault="00FB0049" w:rsidP="00FB0049">
            <w:pPr>
              <w:rPr>
                <w:rFonts w:ascii="Arial" w:hAnsi="Arial" w:cs="Arial"/>
              </w:rPr>
            </w:pPr>
            <w:r w:rsidRPr="00FB0049">
              <w:rPr>
                <w:rFonts w:ascii="Arial" w:hAnsi="Arial" w:cs="Arial"/>
              </w:rPr>
              <w:t>Largest Number:  34</w:t>
            </w:r>
          </w:p>
        </w:tc>
      </w:tr>
    </w:tbl>
    <w:p w14:paraId="602F3758" w14:textId="03A13143" w:rsidR="0091344F" w:rsidRPr="004D78CE" w:rsidRDefault="0091344F" w:rsidP="0062606E">
      <w:pPr>
        <w:ind w:left="360"/>
        <w:rPr>
          <w:rFonts w:ascii="Arial" w:hAnsi="Arial" w:cs="Arial"/>
        </w:rPr>
      </w:pPr>
      <w:bookmarkStart w:id="3" w:name="OLE_LINK13"/>
      <w:r w:rsidRPr="004D78CE">
        <w:rPr>
          <w:rFonts w:ascii="Arial" w:hAnsi="Arial" w:cs="Arial"/>
        </w:rPr>
        <w:t>Store the below words and each variable and print it</w:t>
      </w:r>
    </w:p>
    <w:p w14:paraId="0E6B1333" w14:textId="57ABB126" w:rsidR="0091344F" w:rsidRPr="004D78CE" w:rsidRDefault="0091344F" w:rsidP="00815986">
      <w:pPr>
        <w:pStyle w:val="ListParagraph"/>
        <w:jc w:val="both"/>
        <w:rPr>
          <w:rFonts w:ascii="Arial" w:hAnsi="Arial" w:cs="Arial"/>
        </w:rPr>
      </w:pPr>
      <w:r w:rsidRPr="004D78CE">
        <w:rPr>
          <w:rFonts w:ascii="Arial" w:hAnsi="Arial" w:cs="Arial"/>
        </w:rPr>
        <w:t xml:space="preserve">     </w:t>
      </w:r>
      <w:r w:rsidR="00CC3E8D">
        <w:rPr>
          <w:rFonts w:ascii="Arial" w:hAnsi="Arial" w:cs="Arial"/>
        </w:rPr>
        <w:t xml:space="preserve"> </w:t>
      </w:r>
      <w:r w:rsidRPr="004D78CE">
        <w:rPr>
          <w:rFonts w:ascii="Arial" w:hAnsi="Arial" w:cs="Arial"/>
        </w:rPr>
        <w:t xml:space="preserve">Sample input     </w:t>
      </w:r>
    </w:p>
    <w:p w14:paraId="3CCC320A" w14:textId="3997D64F" w:rsidR="0091344F" w:rsidRDefault="0091344F" w:rsidP="00815986">
      <w:pPr>
        <w:pStyle w:val="ListParagraph"/>
        <w:jc w:val="both"/>
        <w:rPr>
          <w:rFonts w:ascii="Arial" w:hAnsi="Arial" w:cs="Arial"/>
        </w:rPr>
      </w:pPr>
      <w:r w:rsidRPr="004D78CE">
        <w:rPr>
          <w:rFonts w:ascii="Arial" w:hAnsi="Arial" w:cs="Arial"/>
        </w:rPr>
        <w:t xml:space="preserve">      All work and no play </w:t>
      </w:r>
      <w:r w:rsidR="00CC3E8D" w:rsidRPr="004D78CE">
        <w:rPr>
          <w:rFonts w:ascii="Arial" w:hAnsi="Arial" w:cs="Arial"/>
        </w:rPr>
        <w:t>make</w:t>
      </w:r>
      <w:r w:rsidRPr="004D78CE">
        <w:rPr>
          <w:rFonts w:ascii="Arial" w:hAnsi="Arial" w:cs="Arial"/>
        </w:rPr>
        <w:t xml:space="preserve"> Jack a dull boy. </w:t>
      </w:r>
    </w:p>
    <w:bookmarkEnd w:id="3"/>
    <w:p w14:paraId="2267B15C" w14:textId="77777777" w:rsidR="000C004F" w:rsidRDefault="000C004F" w:rsidP="0081598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Ans) </w:t>
      </w:r>
    </w:p>
    <w:tbl>
      <w:tblPr>
        <w:tblStyle w:val="TableGrid"/>
        <w:tblW w:w="0" w:type="auto"/>
        <w:tblInd w:w="1895" w:type="dxa"/>
        <w:tblLook w:val="04A0" w:firstRow="1" w:lastRow="0" w:firstColumn="1" w:lastColumn="0" w:noHBand="0" w:noVBand="1"/>
      </w:tblPr>
      <w:tblGrid>
        <w:gridCol w:w="5215"/>
      </w:tblGrid>
      <w:tr w:rsidR="000C004F" w14:paraId="6899C22E" w14:textId="77777777" w:rsidTr="000C004F">
        <w:tc>
          <w:tcPr>
            <w:tcW w:w="5215" w:type="dxa"/>
          </w:tcPr>
          <w:p w14:paraId="0A495896" w14:textId="69BCE2DD" w:rsidR="000C004F" w:rsidRPr="0062606E" w:rsidRDefault="000C004F" w:rsidP="0062606E">
            <w:pPr>
              <w:ind w:left="360"/>
            </w:pPr>
            <w:proofErr w:type="gramStart"/>
            <w:r>
              <w:rPr>
                <w:rFonts w:ascii="Arial" w:hAnsi="Arial" w:cs="Arial"/>
              </w:rPr>
              <w:t>Code:-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62606E">
              <w:t>a="All work and no play make Jack a dull boy."</w:t>
            </w:r>
          </w:p>
          <w:p w14:paraId="3AD81722" w14:textId="77777777" w:rsidR="000C004F" w:rsidRPr="0062606E" w:rsidRDefault="000C004F" w:rsidP="0062606E">
            <w:pPr>
              <w:ind w:left="360"/>
            </w:pPr>
            <w:r w:rsidRPr="0062606E">
              <w:t>words=</w:t>
            </w:r>
            <w:proofErr w:type="spellStart"/>
            <w:proofErr w:type="gramStart"/>
            <w:r w:rsidRPr="0062606E">
              <w:t>a.split</w:t>
            </w:r>
            <w:proofErr w:type="spellEnd"/>
            <w:proofErr w:type="gramEnd"/>
            <w:r w:rsidRPr="0062606E">
              <w:t>()</w:t>
            </w:r>
          </w:p>
          <w:p w14:paraId="0EFC4660" w14:textId="77777777" w:rsidR="000C004F" w:rsidRPr="0062606E" w:rsidRDefault="000C004F" w:rsidP="0062606E">
            <w:pPr>
              <w:ind w:left="360"/>
            </w:pPr>
            <w:r w:rsidRPr="0062606E">
              <w:t>for word in words:</w:t>
            </w:r>
          </w:p>
          <w:p w14:paraId="035B8213" w14:textId="5A843D64" w:rsidR="000C004F" w:rsidRDefault="000C004F" w:rsidP="0062606E">
            <w:pPr>
              <w:ind w:left="360"/>
              <w:rPr>
                <w:rFonts w:ascii="Arial" w:hAnsi="Arial" w:cs="Arial"/>
              </w:rPr>
            </w:pPr>
            <w:r w:rsidRPr="0062606E">
              <w:t xml:space="preserve">                    print(word)</w:t>
            </w:r>
          </w:p>
        </w:tc>
      </w:tr>
      <w:tr w:rsidR="000C004F" w14:paraId="45FEC228" w14:textId="77777777" w:rsidTr="000C004F">
        <w:tc>
          <w:tcPr>
            <w:tcW w:w="5215" w:type="dxa"/>
          </w:tcPr>
          <w:p w14:paraId="526D14B3" w14:textId="77777777" w:rsidR="00FB0049" w:rsidRPr="00FB0049" w:rsidRDefault="00FB0049" w:rsidP="00FB0049">
            <w:pPr>
              <w:pStyle w:val="ListParagraph"/>
              <w:jc w:val="both"/>
              <w:rPr>
                <w:rFonts w:ascii="Arial" w:hAnsi="Arial" w:cs="Arial"/>
              </w:rPr>
            </w:pPr>
            <w:r w:rsidRPr="00FB0049">
              <w:rPr>
                <w:rFonts w:ascii="Arial" w:hAnsi="Arial" w:cs="Arial"/>
              </w:rPr>
              <w:t>All</w:t>
            </w:r>
          </w:p>
          <w:p w14:paraId="3DC00925" w14:textId="77777777" w:rsidR="00FB0049" w:rsidRPr="00FB0049" w:rsidRDefault="00FB0049" w:rsidP="00FB0049">
            <w:pPr>
              <w:pStyle w:val="ListParagraph"/>
              <w:jc w:val="both"/>
              <w:rPr>
                <w:rFonts w:ascii="Arial" w:hAnsi="Arial" w:cs="Arial"/>
              </w:rPr>
            </w:pPr>
            <w:r w:rsidRPr="00FB0049">
              <w:rPr>
                <w:rFonts w:ascii="Arial" w:hAnsi="Arial" w:cs="Arial"/>
              </w:rPr>
              <w:t>work</w:t>
            </w:r>
          </w:p>
          <w:p w14:paraId="0B2B9C6C" w14:textId="77777777" w:rsidR="00FB0049" w:rsidRPr="00FB0049" w:rsidRDefault="00FB0049" w:rsidP="00FB0049">
            <w:pPr>
              <w:pStyle w:val="ListParagraph"/>
              <w:jc w:val="both"/>
              <w:rPr>
                <w:rFonts w:ascii="Arial" w:hAnsi="Arial" w:cs="Arial"/>
              </w:rPr>
            </w:pPr>
            <w:r w:rsidRPr="00FB0049">
              <w:rPr>
                <w:rFonts w:ascii="Arial" w:hAnsi="Arial" w:cs="Arial"/>
              </w:rPr>
              <w:t>and</w:t>
            </w:r>
          </w:p>
          <w:p w14:paraId="231C95C1" w14:textId="77777777" w:rsidR="00FB0049" w:rsidRPr="00FB0049" w:rsidRDefault="00FB0049" w:rsidP="00FB0049">
            <w:pPr>
              <w:pStyle w:val="ListParagraph"/>
              <w:jc w:val="both"/>
              <w:rPr>
                <w:rFonts w:ascii="Arial" w:hAnsi="Arial" w:cs="Arial"/>
              </w:rPr>
            </w:pPr>
            <w:r w:rsidRPr="00FB0049">
              <w:rPr>
                <w:rFonts w:ascii="Arial" w:hAnsi="Arial" w:cs="Arial"/>
              </w:rPr>
              <w:t>no</w:t>
            </w:r>
          </w:p>
          <w:p w14:paraId="1AA9E1A3" w14:textId="77777777" w:rsidR="00FB0049" w:rsidRPr="00FB0049" w:rsidRDefault="00FB0049" w:rsidP="00FB0049">
            <w:pPr>
              <w:pStyle w:val="ListParagraph"/>
              <w:jc w:val="both"/>
              <w:rPr>
                <w:rFonts w:ascii="Arial" w:hAnsi="Arial" w:cs="Arial"/>
              </w:rPr>
            </w:pPr>
            <w:r w:rsidRPr="00FB0049">
              <w:rPr>
                <w:rFonts w:ascii="Arial" w:hAnsi="Arial" w:cs="Arial"/>
              </w:rPr>
              <w:t>play</w:t>
            </w:r>
          </w:p>
          <w:p w14:paraId="0241D980" w14:textId="77777777" w:rsidR="00FB0049" w:rsidRPr="00FB0049" w:rsidRDefault="00FB0049" w:rsidP="00FB0049">
            <w:pPr>
              <w:pStyle w:val="ListParagraph"/>
              <w:jc w:val="both"/>
              <w:rPr>
                <w:rFonts w:ascii="Arial" w:hAnsi="Arial" w:cs="Arial"/>
              </w:rPr>
            </w:pPr>
            <w:r w:rsidRPr="00FB0049">
              <w:rPr>
                <w:rFonts w:ascii="Arial" w:hAnsi="Arial" w:cs="Arial"/>
              </w:rPr>
              <w:t>make</w:t>
            </w:r>
          </w:p>
          <w:p w14:paraId="3341A837" w14:textId="77777777" w:rsidR="00FB0049" w:rsidRPr="00FB0049" w:rsidRDefault="00FB0049" w:rsidP="00FB0049">
            <w:pPr>
              <w:pStyle w:val="ListParagraph"/>
              <w:jc w:val="both"/>
              <w:rPr>
                <w:rFonts w:ascii="Arial" w:hAnsi="Arial" w:cs="Arial"/>
              </w:rPr>
            </w:pPr>
            <w:r w:rsidRPr="00FB0049">
              <w:rPr>
                <w:rFonts w:ascii="Arial" w:hAnsi="Arial" w:cs="Arial"/>
              </w:rPr>
              <w:t>Jack</w:t>
            </w:r>
          </w:p>
          <w:p w14:paraId="78DF1FF8" w14:textId="77777777" w:rsidR="00FB0049" w:rsidRPr="00FB0049" w:rsidRDefault="00FB0049" w:rsidP="00FB0049">
            <w:pPr>
              <w:pStyle w:val="ListParagraph"/>
              <w:jc w:val="both"/>
              <w:rPr>
                <w:rFonts w:ascii="Arial" w:hAnsi="Arial" w:cs="Arial"/>
              </w:rPr>
            </w:pPr>
            <w:r w:rsidRPr="00FB0049">
              <w:rPr>
                <w:rFonts w:ascii="Arial" w:hAnsi="Arial" w:cs="Arial"/>
              </w:rPr>
              <w:t>a</w:t>
            </w:r>
          </w:p>
          <w:p w14:paraId="22DA63B5" w14:textId="77777777" w:rsidR="00FB0049" w:rsidRPr="00FB0049" w:rsidRDefault="00FB0049" w:rsidP="00FB0049">
            <w:pPr>
              <w:pStyle w:val="ListParagraph"/>
              <w:jc w:val="both"/>
              <w:rPr>
                <w:rFonts w:ascii="Arial" w:hAnsi="Arial" w:cs="Arial"/>
              </w:rPr>
            </w:pPr>
            <w:r w:rsidRPr="00FB0049">
              <w:rPr>
                <w:rFonts w:ascii="Arial" w:hAnsi="Arial" w:cs="Arial"/>
              </w:rPr>
              <w:t>dull</w:t>
            </w:r>
          </w:p>
          <w:p w14:paraId="6DBB5026" w14:textId="3E52DEA0" w:rsidR="000C004F" w:rsidRDefault="00FB0049" w:rsidP="00FB0049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Pr="00FB0049">
              <w:rPr>
                <w:rFonts w:ascii="Arial" w:hAnsi="Arial" w:cs="Arial"/>
              </w:rPr>
              <w:t>boy.</w:t>
            </w:r>
          </w:p>
        </w:tc>
      </w:tr>
    </w:tbl>
    <w:p w14:paraId="65B23016" w14:textId="6C1951E5" w:rsidR="000C004F" w:rsidRDefault="000C004F" w:rsidP="00815986">
      <w:pPr>
        <w:pStyle w:val="ListParagraph"/>
        <w:jc w:val="both"/>
        <w:rPr>
          <w:rFonts w:ascii="Arial" w:hAnsi="Arial" w:cs="Arial"/>
        </w:rPr>
      </w:pPr>
    </w:p>
    <w:p w14:paraId="1105719D" w14:textId="77777777" w:rsidR="00CC3E8D" w:rsidRPr="004D78CE" w:rsidRDefault="00CC3E8D" w:rsidP="00815986">
      <w:pPr>
        <w:pStyle w:val="ListParagraph"/>
        <w:jc w:val="both"/>
        <w:rPr>
          <w:rFonts w:ascii="Arial" w:hAnsi="Arial" w:cs="Arial"/>
        </w:rPr>
      </w:pPr>
    </w:p>
    <w:p w14:paraId="1A9078CE" w14:textId="6D5B9FCF" w:rsidR="001D1C1F" w:rsidRDefault="00CC3E8D" w:rsidP="00815986">
      <w:pPr>
        <w:numPr>
          <w:ilvl w:val="0"/>
          <w:numId w:val="7"/>
        </w:numPr>
        <w:jc w:val="both"/>
        <w:rPr>
          <w:rFonts w:ascii="Arial" w:hAnsi="Arial" w:cs="Arial"/>
        </w:rPr>
      </w:pPr>
      <w:bookmarkStart w:id="4" w:name="OLE_LINK14"/>
      <w:r>
        <w:rPr>
          <w:rFonts w:ascii="Arial" w:hAnsi="Arial" w:cs="Arial"/>
        </w:rPr>
        <w:t xml:space="preserve">Accept and long string from user and find the number of </w:t>
      </w:r>
      <w:r w:rsidR="001665AA">
        <w:rPr>
          <w:rFonts w:ascii="Arial" w:hAnsi="Arial" w:cs="Arial"/>
        </w:rPr>
        <w:t>vowels</w:t>
      </w:r>
      <w:r>
        <w:rPr>
          <w:rFonts w:ascii="Arial" w:hAnsi="Arial" w:cs="Arial"/>
        </w:rPr>
        <w:t xml:space="preserve"> in that string.</w:t>
      </w:r>
      <w:bookmarkEnd w:id="4"/>
      <w:r>
        <w:rPr>
          <w:rFonts w:ascii="Arial" w:hAnsi="Arial" w:cs="Arial"/>
        </w:rPr>
        <w:t xml:space="preserve"> </w:t>
      </w:r>
    </w:p>
    <w:p w14:paraId="00898458" w14:textId="6F0EABDA" w:rsidR="001D1C1F" w:rsidRDefault="00CC3E8D" w:rsidP="00815986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Sample input </w:t>
      </w:r>
    </w:p>
    <w:p w14:paraId="71C46F72" w14:textId="447BE669" w:rsidR="001D1C1F" w:rsidRPr="00963DBC" w:rsidRDefault="001665AA" w:rsidP="00815986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My name is Paul I live in Mumbai.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2606E" w14:paraId="15FBB25F" w14:textId="77777777" w:rsidTr="0062606E">
        <w:tc>
          <w:tcPr>
            <w:tcW w:w="9010" w:type="dxa"/>
          </w:tcPr>
          <w:p w14:paraId="221FDE59" w14:textId="77777777" w:rsidR="0062606E" w:rsidRPr="0062606E" w:rsidRDefault="0062606E" w:rsidP="0062606E">
            <w:pPr>
              <w:ind w:left="360"/>
            </w:pPr>
            <w:r w:rsidRPr="0062606E">
              <w:t>a=</w:t>
            </w:r>
            <w:proofErr w:type="gramStart"/>
            <w:r w:rsidRPr="0062606E">
              <w:t>input(</w:t>
            </w:r>
            <w:proofErr w:type="gramEnd"/>
            <w:r w:rsidRPr="0062606E">
              <w:t>"Enter the sentence: \n")</w:t>
            </w:r>
          </w:p>
          <w:p w14:paraId="3BA1BD98" w14:textId="77777777" w:rsidR="0062606E" w:rsidRPr="0062606E" w:rsidRDefault="0062606E" w:rsidP="0062606E">
            <w:pPr>
              <w:ind w:left="360"/>
            </w:pPr>
            <w:proofErr w:type="spellStart"/>
            <w:proofErr w:type="gramStart"/>
            <w:r w:rsidRPr="0062606E">
              <w:t>a.lower</w:t>
            </w:r>
            <w:proofErr w:type="spellEnd"/>
            <w:proofErr w:type="gramEnd"/>
            <w:r w:rsidRPr="0062606E">
              <w:t>()</w:t>
            </w:r>
          </w:p>
          <w:p w14:paraId="46F35213" w14:textId="77777777" w:rsidR="0062606E" w:rsidRPr="0062606E" w:rsidRDefault="0062606E" w:rsidP="0062606E">
            <w:pPr>
              <w:ind w:left="360"/>
            </w:pPr>
            <w:r w:rsidRPr="0062606E">
              <w:t>count=0</w:t>
            </w:r>
          </w:p>
          <w:p w14:paraId="7FA08548" w14:textId="77777777" w:rsidR="0062606E" w:rsidRPr="0062606E" w:rsidRDefault="0062606E" w:rsidP="0062606E">
            <w:pPr>
              <w:ind w:left="360"/>
            </w:pPr>
            <w:r w:rsidRPr="0062606E">
              <w:t>vowels="</w:t>
            </w:r>
            <w:proofErr w:type="spellStart"/>
            <w:r w:rsidRPr="0062606E">
              <w:t>aeiou</w:t>
            </w:r>
            <w:proofErr w:type="spellEnd"/>
            <w:r w:rsidRPr="0062606E">
              <w:t>"</w:t>
            </w:r>
          </w:p>
          <w:p w14:paraId="4C2607F4" w14:textId="77777777" w:rsidR="0062606E" w:rsidRPr="0062606E" w:rsidRDefault="0062606E" w:rsidP="0062606E">
            <w:pPr>
              <w:ind w:left="360"/>
            </w:pPr>
            <w:r w:rsidRPr="0062606E">
              <w:t>for char in a:</w:t>
            </w:r>
          </w:p>
          <w:p w14:paraId="6A0BEB96" w14:textId="77777777" w:rsidR="0062606E" w:rsidRPr="0062606E" w:rsidRDefault="0062606E" w:rsidP="0062606E">
            <w:pPr>
              <w:ind w:left="360"/>
            </w:pPr>
            <w:r w:rsidRPr="0062606E">
              <w:t xml:space="preserve">    if char in vowels:</w:t>
            </w:r>
          </w:p>
          <w:p w14:paraId="6659D26D" w14:textId="77777777" w:rsidR="0062606E" w:rsidRPr="0062606E" w:rsidRDefault="0062606E" w:rsidP="0062606E">
            <w:pPr>
              <w:ind w:left="360"/>
            </w:pPr>
            <w:r w:rsidRPr="0062606E">
              <w:t xml:space="preserve">        count+=1</w:t>
            </w:r>
          </w:p>
          <w:p w14:paraId="1EEA7FE2" w14:textId="77777777" w:rsidR="0062606E" w:rsidRPr="0062606E" w:rsidRDefault="0062606E" w:rsidP="0062606E">
            <w:pPr>
              <w:ind w:left="360"/>
            </w:pPr>
            <w:r w:rsidRPr="0062606E">
              <w:t xml:space="preserve">    else:</w:t>
            </w:r>
          </w:p>
          <w:p w14:paraId="2538C43D" w14:textId="77777777" w:rsidR="0062606E" w:rsidRPr="0062606E" w:rsidRDefault="0062606E" w:rsidP="0062606E">
            <w:pPr>
              <w:ind w:left="360"/>
            </w:pPr>
            <w:r w:rsidRPr="0062606E">
              <w:t xml:space="preserve">        count=0</w:t>
            </w:r>
          </w:p>
          <w:p w14:paraId="2744D066" w14:textId="0DCD2869" w:rsidR="0062606E" w:rsidRDefault="0062606E" w:rsidP="0062606E">
            <w:pPr>
              <w:ind w:left="360"/>
              <w:rPr>
                <w:rFonts w:ascii="Arial" w:hAnsi="Arial" w:cs="Arial"/>
                <w:lang w:val="en-GB"/>
              </w:rPr>
            </w:pPr>
            <w:r w:rsidRPr="0062606E">
              <w:t>print(count)</w:t>
            </w:r>
          </w:p>
        </w:tc>
      </w:tr>
      <w:tr w:rsidR="0062606E" w14:paraId="59752E70" w14:textId="77777777" w:rsidTr="0062606E">
        <w:tc>
          <w:tcPr>
            <w:tcW w:w="9010" w:type="dxa"/>
          </w:tcPr>
          <w:p w14:paraId="6D6360EC" w14:textId="77777777" w:rsidR="009A0399" w:rsidRPr="009A0399" w:rsidRDefault="009A0399" w:rsidP="009A0399">
            <w:pPr>
              <w:jc w:val="both"/>
              <w:rPr>
                <w:rFonts w:ascii="Arial" w:hAnsi="Arial" w:cs="Arial"/>
                <w:lang w:val="en-GB"/>
              </w:rPr>
            </w:pPr>
            <w:r w:rsidRPr="009A0399">
              <w:rPr>
                <w:rFonts w:ascii="Arial" w:hAnsi="Arial" w:cs="Arial"/>
                <w:lang w:val="en-GB"/>
              </w:rPr>
              <w:t xml:space="preserve">Enter the sentence: </w:t>
            </w:r>
          </w:p>
          <w:p w14:paraId="188A3ACB" w14:textId="1FA85BDA" w:rsidR="009A0399" w:rsidRPr="009A0399" w:rsidRDefault="009A0399" w:rsidP="009A0399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aeiou</w:t>
            </w:r>
            <w:proofErr w:type="spellEnd"/>
          </w:p>
          <w:p w14:paraId="73F6ADC4" w14:textId="42392E0D" w:rsidR="0062606E" w:rsidRDefault="009A0399" w:rsidP="009A039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</w:t>
            </w:r>
          </w:p>
        </w:tc>
      </w:tr>
    </w:tbl>
    <w:p w14:paraId="75C90590" w14:textId="77777777" w:rsidR="001D1C1F" w:rsidRPr="004D78CE" w:rsidRDefault="001D1C1F" w:rsidP="00815986">
      <w:pPr>
        <w:jc w:val="both"/>
        <w:rPr>
          <w:rFonts w:ascii="Arial" w:hAnsi="Arial" w:cs="Arial"/>
          <w:lang w:val="en-GB"/>
        </w:rPr>
      </w:pPr>
    </w:p>
    <w:p w14:paraId="4154326B" w14:textId="69F02FA6" w:rsidR="00647B9F" w:rsidRPr="004D78CE" w:rsidRDefault="00155076" w:rsidP="0081598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bookmarkStart w:id="5" w:name="OLE_LINK15"/>
      <w:r>
        <w:rPr>
          <w:rFonts w:ascii="Arial" w:hAnsi="Arial" w:cs="Arial"/>
        </w:rPr>
        <w:lastRenderedPageBreak/>
        <w:t>Input 2 number</w:t>
      </w:r>
      <w:r w:rsidR="00A9452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from user and an operator from user</w:t>
      </w:r>
      <w:r w:rsidR="005415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+ ,</w:t>
      </w:r>
      <w:proofErr w:type="gramEnd"/>
      <w:r>
        <w:rPr>
          <w:rFonts w:ascii="Arial" w:hAnsi="Arial" w:cs="Arial"/>
        </w:rPr>
        <w:t xml:space="preserve"> - ,* </w:t>
      </w:r>
      <w:r w:rsidR="005415E8">
        <w:rPr>
          <w:rFonts w:ascii="Arial" w:hAnsi="Arial" w:cs="Arial"/>
        </w:rPr>
        <w:t xml:space="preserve">, </w:t>
      </w:r>
      <w:r w:rsidR="005F04E3">
        <w:rPr>
          <w:rFonts w:ascii="Arial" w:hAnsi="Arial" w:cs="Arial"/>
        </w:rPr>
        <w:t>/ based</w:t>
      </w:r>
      <w:r>
        <w:rPr>
          <w:rFonts w:ascii="Arial" w:hAnsi="Arial" w:cs="Arial"/>
        </w:rPr>
        <w:t xml:space="preserve"> on operator do the operation </w:t>
      </w:r>
    </w:p>
    <w:bookmarkEnd w:id="5"/>
    <w:p w14:paraId="561F036B" w14:textId="0B0D8829" w:rsidR="00647B9F" w:rsidRPr="004D78CE" w:rsidRDefault="00647B9F" w:rsidP="00815986">
      <w:pPr>
        <w:pStyle w:val="ListParagraph"/>
        <w:jc w:val="both"/>
        <w:rPr>
          <w:rFonts w:ascii="Arial" w:hAnsi="Arial" w:cs="Arial"/>
        </w:rPr>
      </w:pPr>
      <w:r w:rsidRPr="004D78CE">
        <w:rPr>
          <w:rFonts w:ascii="Arial" w:hAnsi="Arial" w:cs="Arial"/>
        </w:rPr>
        <w:t xml:space="preserve">     Sample input     </w:t>
      </w:r>
    </w:p>
    <w:p w14:paraId="7ED31235" w14:textId="4E6E98F8" w:rsidR="00647B9F" w:rsidRPr="004D78CE" w:rsidRDefault="00647B9F" w:rsidP="00815986">
      <w:pPr>
        <w:pStyle w:val="ListParagraph"/>
        <w:jc w:val="both"/>
        <w:rPr>
          <w:rFonts w:ascii="Arial" w:hAnsi="Arial" w:cs="Arial"/>
        </w:rPr>
      </w:pPr>
      <w:r w:rsidRPr="004D78CE">
        <w:rPr>
          <w:rFonts w:ascii="Arial" w:hAnsi="Arial" w:cs="Arial"/>
        </w:rPr>
        <w:t xml:space="preserve">      </w:t>
      </w:r>
      <w:r w:rsidR="00155076">
        <w:rPr>
          <w:rFonts w:ascii="Arial" w:hAnsi="Arial" w:cs="Arial"/>
        </w:rPr>
        <w:t xml:space="preserve">10    10   *    it should do </w:t>
      </w:r>
      <w:r w:rsidR="00230624">
        <w:rPr>
          <w:rFonts w:ascii="Arial" w:hAnsi="Arial" w:cs="Arial"/>
        </w:rPr>
        <w:t>multiplication and</w:t>
      </w:r>
      <w:r w:rsidR="00A4049B">
        <w:rPr>
          <w:rFonts w:ascii="Arial" w:hAnsi="Arial" w:cs="Arial"/>
        </w:rPr>
        <w:t xml:space="preserve"> display the </w:t>
      </w:r>
      <w:r w:rsidR="00D45B88">
        <w:rPr>
          <w:rFonts w:ascii="Arial" w:hAnsi="Arial" w:cs="Arial"/>
        </w:rPr>
        <w:t>output.</w:t>
      </w:r>
      <w:r w:rsidR="00155076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2606E" w14:paraId="60512C95" w14:textId="77777777" w:rsidTr="0062606E">
        <w:tc>
          <w:tcPr>
            <w:tcW w:w="9010" w:type="dxa"/>
          </w:tcPr>
          <w:p w14:paraId="7E11BFF7" w14:textId="77777777" w:rsidR="0062606E" w:rsidRPr="0062606E" w:rsidRDefault="0062606E" w:rsidP="0062606E">
            <w:pPr>
              <w:ind w:left="360"/>
            </w:pPr>
            <w:r w:rsidRPr="0062606E">
              <w:t>a=</w:t>
            </w:r>
            <w:proofErr w:type="gramStart"/>
            <w:r w:rsidRPr="0062606E">
              <w:t>int(</w:t>
            </w:r>
            <w:proofErr w:type="gramEnd"/>
            <w:r w:rsidRPr="0062606E">
              <w:t>input("Enter the number: "))</w:t>
            </w:r>
          </w:p>
          <w:p w14:paraId="09FE503C" w14:textId="77777777" w:rsidR="0062606E" w:rsidRPr="0062606E" w:rsidRDefault="0062606E" w:rsidP="0062606E">
            <w:pPr>
              <w:ind w:left="360"/>
            </w:pPr>
            <w:r w:rsidRPr="0062606E">
              <w:t>b=</w:t>
            </w:r>
            <w:proofErr w:type="gramStart"/>
            <w:r w:rsidRPr="0062606E">
              <w:t>int(</w:t>
            </w:r>
            <w:proofErr w:type="gramEnd"/>
            <w:r w:rsidRPr="0062606E">
              <w:t>input("Enter the number: "))</w:t>
            </w:r>
          </w:p>
          <w:p w14:paraId="7C58B7AE" w14:textId="77777777" w:rsidR="0062606E" w:rsidRPr="0062606E" w:rsidRDefault="0062606E" w:rsidP="0062606E">
            <w:pPr>
              <w:ind w:left="360"/>
            </w:pPr>
            <w:proofErr w:type="gramStart"/>
            <w:r w:rsidRPr="0062606E">
              <w:t>print(</w:t>
            </w:r>
            <w:proofErr w:type="gramEnd"/>
            <w:r w:rsidRPr="0062606E">
              <w:t>"Choose (+ or - or * or %)")</w:t>
            </w:r>
          </w:p>
          <w:p w14:paraId="728B7CA7" w14:textId="77777777" w:rsidR="0062606E" w:rsidRPr="0062606E" w:rsidRDefault="0062606E" w:rsidP="0062606E">
            <w:pPr>
              <w:ind w:left="360"/>
            </w:pPr>
            <w:r w:rsidRPr="0062606E">
              <w:t>c=</w:t>
            </w:r>
            <w:proofErr w:type="gramStart"/>
            <w:r w:rsidRPr="0062606E">
              <w:t>input(</w:t>
            </w:r>
            <w:proofErr w:type="gramEnd"/>
            <w:r w:rsidRPr="0062606E">
              <w:t>"Enter the Operator: ")</w:t>
            </w:r>
          </w:p>
          <w:p w14:paraId="6C3A08FA" w14:textId="77777777" w:rsidR="0062606E" w:rsidRPr="0062606E" w:rsidRDefault="0062606E" w:rsidP="0062606E">
            <w:pPr>
              <w:ind w:left="360"/>
            </w:pPr>
          </w:p>
          <w:p w14:paraId="097757D5" w14:textId="77777777" w:rsidR="0062606E" w:rsidRPr="0062606E" w:rsidRDefault="0062606E" w:rsidP="0062606E">
            <w:pPr>
              <w:ind w:left="360"/>
            </w:pPr>
            <w:r w:rsidRPr="0062606E">
              <w:t>if c=="+":</w:t>
            </w:r>
          </w:p>
          <w:p w14:paraId="42714758" w14:textId="77777777" w:rsidR="0062606E" w:rsidRPr="0062606E" w:rsidRDefault="0062606E" w:rsidP="0062606E">
            <w:pPr>
              <w:ind w:left="360"/>
            </w:pPr>
            <w:r w:rsidRPr="0062606E">
              <w:t xml:space="preserve">    print(</w:t>
            </w:r>
            <w:proofErr w:type="spellStart"/>
            <w:r w:rsidRPr="0062606E">
              <w:t>a+b</w:t>
            </w:r>
            <w:proofErr w:type="spellEnd"/>
            <w:r w:rsidRPr="0062606E">
              <w:t>)</w:t>
            </w:r>
          </w:p>
          <w:p w14:paraId="0ECAC0F5" w14:textId="77777777" w:rsidR="0062606E" w:rsidRPr="0062606E" w:rsidRDefault="0062606E" w:rsidP="0062606E">
            <w:pPr>
              <w:ind w:left="360"/>
            </w:pPr>
            <w:proofErr w:type="spellStart"/>
            <w:r w:rsidRPr="0062606E">
              <w:t>elif</w:t>
            </w:r>
            <w:proofErr w:type="spellEnd"/>
            <w:r w:rsidRPr="0062606E">
              <w:t xml:space="preserve"> c=="-":</w:t>
            </w:r>
          </w:p>
          <w:p w14:paraId="13591D25" w14:textId="77777777" w:rsidR="0062606E" w:rsidRPr="0062606E" w:rsidRDefault="0062606E" w:rsidP="0062606E">
            <w:pPr>
              <w:ind w:left="360"/>
            </w:pPr>
            <w:r w:rsidRPr="0062606E">
              <w:t xml:space="preserve">    print(a-b)</w:t>
            </w:r>
          </w:p>
          <w:p w14:paraId="5CBFD960" w14:textId="77777777" w:rsidR="0062606E" w:rsidRPr="0062606E" w:rsidRDefault="0062606E" w:rsidP="0062606E">
            <w:pPr>
              <w:ind w:left="360"/>
            </w:pPr>
            <w:proofErr w:type="spellStart"/>
            <w:r w:rsidRPr="0062606E">
              <w:t>elif</w:t>
            </w:r>
            <w:proofErr w:type="spellEnd"/>
            <w:r w:rsidRPr="0062606E">
              <w:t xml:space="preserve"> c == "*":</w:t>
            </w:r>
          </w:p>
          <w:p w14:paraId="470315E9" w14:textId="77777777" w:rsidR="0062606E" w:rsidRPr="0062606E" w:rsidRDefault="0062606E" w:rsidP="0062606E">
            <w:pPr>
              <w:ind w:left="360"/>
            </w:pPr>
            <w:r w:rsidRPr="0062606E">
              <w:t xml:space="preserve">    print(a*b)</w:t>
            </w:r>
          </w:p>
          <w:p w14:paraId="5C6C63E9" w14:textId="77777777" w:rsidR="0062606E" w:rsidRPr="0062606E" w:rsidRDefault="0062606E" w:rsidP="0062606E">
            <w:pPr>
              <w:ind w:left="360"/>
            </w:pPr>
            <w:proofErr w:type="spellStart"/>
            <w:r w:rsidRPr="0062606E">
              <w:t>elif</w:t>
            </w:r>
            <w:proofErr w:type="spellEnd"/>
            <w:r w:rsidRPr="0062606E">
              <w:t xml:space="preserve"> c == "/":</w:t>
            </w:r>
          </w:p>
          <w:p w14:paraId="4541BA6F" w14:textId="77777777" w:rsidR="0062606E" w:rsidRPr="0062606E" w:rsidRDefault="0062606E" w:rsidP="0062606E">
            <w:pPr>
              <w:ind w:left="360"/>
            </w:pPr>
            <w:r w:rsidRPr="0062606E">
              <w:t xml:space="preserve">    </w:t>
            </w:r>
            <w:proofErr w:type="gramStart"/>
            <w:r w:rsidRPr="0062606E">
              <w:t>print( a</w:t>
            </w:r>
            <w:proofErr w:type="gramEnd"/>
            <w:r w:rsidRPr="0062606E">
              <w:t>/b)</w:t>
            </w:r>
          </w:p>
          <w:p w14:paraId="059A1788" w14:textId="77777777" w:rsidR="0062606E" w:rsidRPr="0062606E" w:rsidRDefault="0062606E" w:rsidP="0062606E">
            <w:pPr>
              <w:ind w:left="360"/>
            </w:pPr>
            <w:proofErr w:type="spellStart"/>
            <w:r w:rsidRPr="0062606E">
              <w:t>elif</w:t>
            </w:r>
            <w:proofErr w:type="spellEnd"/>
            <w:r w:rsidRPr="0062606E">
              <w:t xml:space="preserve"> c == "%":</w:t>
            </w:r>
          </w:p>
          <w:p w14:paraId="038582C5" w14:textId="77777777" w:rsidR="0062606E" w:rsidRPr="0062606E" w:rsidRDefault="0062606E" w:rsidP="0062606E">
            <w:pPr>
              <w:ind w:left="360"/>
            </w:pPr>
            <w:r w:rsidRPr="0062606E">
              <w:t xml:space="preserve">    </w:t>
            </w:r>
            <w:proofErr w:type="gramStart"/>
            <w:r w:rsidRPr="0062606E">
              <w:t xml:space="preserve">print( </w:t>
            </w:r>
            <w:proofErr w:type="spellStart"/>
            <w:r w:rsidRPr="0062606E">
              <w:t>a</w:t>
            </w:r>
            <w:proofErr w:type="gramEnd"/>
            <w:r w:rsidRPr="0062606E">
              <w:t>%b</w:t>
            </w:r>
            <w:proofErr w:type="spellEnd"/>
            <w:r w:rsidRPr="0062606E">
              <w:t>)</w:t>
            </w:r>
          </w:p>
          <w:p w14:paraId="33F6622F" w14:textId="77777777" w:rsidR="0062606E" w:rsidRPr="0062606E" w:rsidRDefault="0062606E" w:rsidP="0062606E">
            <w:pPr>
              <w:ind w:left="360"/>
            </w:pPr>
            <w:r w:rsidRPr="0062606E">
              <w:t>else:</w:t>
            </w:r>
          </w:p>
          <w:p w14:paraId="5A6E9B85" w14:textId="0E217BC5" w:rsidR="0062606E" w:rsidRDefault="0062606E" w:rsidP="0062606E">
            <w:pPr>
              <w:ind w:left="360"/>
              <w:rPr>
                <w:rFonts w:ascii="Arial" w:hAnsi="Arial" w:cs="Arial"/>
                <w:lang w:val="en-GB"/>
              </w:rPr>
            </w:pPr>
            <w:r w:rsidRPr="0062606E">
              <w:t xml:space="preserve">    </w:t>
            </w:r>
            <w:proofErr w:type="gramStart"/>
            <w:r w:rsidRPr="0062606E">
              <w:t>print(</w:t>
            </w:r>
            <w:proofErr w:type="gramEnd"/>
            <w:r w:rsidRPr="0062606E">
              <w:t>"Valid Operator")</w:t>
            </w:r>
          </w:p>
        </w:tc>
      </w:tr>
      <w:tr w:rsidR="0062606E" w14:paraId="151A9003" w14:textId="77777777" w:rsidTr="0062606E">
        <w:tc>
          <w:tcPr>
            <w:tcW w:w="9010" w:type="dxa"/>
          </w:tcPr>
          <w:p w14:paraId="52CCA830" w14:textId="77777777" w:rsidR="009A0399" w:rsidRPr="009A0399" w:rsidRDefault="009A0399" w:rsidP="009A0399">
            <w:pPr>
              <w:jc w:val="both"/>
              <w:rPr>
                <w:rFonts w:ascii="Arial" w:hAnsi="Arial" w:cs="Arial"/>
                <w:lang w:val="en-GB"/>
              </w:rPr>
            </w:pPr>
            <w:r w:rsidRPr="009A0399">
              <w:rPr>
                <w:rFonts w:ascii="Arial" w:hAnsi="Arial" w:cs="Arial"/>
                <w:lang w:val="en-GB"/>
              </w:rPr>
              <w:t>Enter the number: 12</w:t>
            </w:r>
          </w:p>
          <w:p w14:paraId="105D2D81" w14:textId="77777777" w:rsidR="009A0399" w:rsidRPr="009A0399" w:rsidRDefault="009A0399" w:rsidP="009A0399">
            <w:pPr>
              <w:jc w:val="both"/>
              <w:rPr>
                <w:rFonts w:ascii="Arial" w:hAnsi="Arial" w:cs="Arial"/>
                <w:lang w:val="en-GB"/>
              </w:rPr>
            </w:pPr>
            <w:r w:rsidRPr="009A0399">
              <w:rPr>
                <w:rFonts w:ascii="Arial" w:hAnsi="Arial" w:cs="Arial"/>
                <w:lang w:val="en-GB"/>
              </w:rPr>
              <w:t>Enter the number: 22</w:t>
            </w:r>
          </w:p>
          <w:p w14:paraId="61A76F33" w14:textId="77777777" w:rsidR="009A0399" w:rsidRPr="009A0399" w:rsidRDefault="009A0399" w:rsidP="009A0399">
            <w:pPr>
              <w:jc w:val="both"/>
              <w:rPr>
                <w:rFonts w:ascii="Arial" w:hAnsi="Arial" w:cs="Arial"/>
                <w:lang w:val="en-GB"/>
              </w:rPr>
            </w:pPr>
            <w:r w:rsidRPr="009A0399">
              <w:rPr>
                <w:rFonts w:ascii="Arial" w:hAnsi="Arial" w:cs="Arial"/>
                <w:lang w:val="en-GB"/>
              </w:rPr>
              <w:t>Choose (+ or - or * or %)</w:t>
            </w:r>
          </w:p>
          <w:p w14:paraId="6F61E059" w14:textId="77777777" w:rsidR="009A0399" w:rsidRPr="009A0399" w:rsidRDefault="009A0399" w:rsidP="009A0399">
            <w:pPr>
              <w:jc w:val="both"/>
              <w:rPr>
                <w:rFonts w:ascii="Arial" w:hAnsi="Arial" w:cs="Arial"/>
                <w:lang w:val="en-GB"/>
              </w:rPr>
            </w:pPr>
            <w:r w:rsidRPr="009A0399">
              <w:rPr>
                <w:rFonts w:ascii="Arial" w:hAnsi="Arial" w:cs="Arial"/>
                <w:lang w:val="en-GB"/>
              </w:rPr>
              <w:t>Enter the Operator: +</w:t>
            </w:r>
          </w:p>
          <w:p w14:paraId="25284638" w14:textId="18E8BAF5" w:rsidR="0062606E" w:rsidRDefault="009A0399" w:rsidP="009A0399">
            <w:pPr>
              <w:jc w:val="both"/>
              <w:rPr>
                <w:rFonts w:ascii="Arial" w:hAnsi="Arial" w:cs="Arial"/>
                <w:lang w:val="en-GB"/>
              </w:rPr>
            </w:pPr>
            <w:r w:rsidRPr="009A0399">
              <w:rPr>
                <w:rFonts w:ascii="Arial" w:hAnsi="Arial" w:cs="Arial"/>
                <w:lang w:val="en-GB"/>
              </w:rPr>
              <w:t>34</w:t>
            </w:r>
          </w:p>
        </w:tc>
      </w:tr>
    </w:tbl>
    <w:p w14:paraId="09CD63D4" w14:textId="63DFF8A4" w:rsidR="00881A0A" w:rsidRPr="004D78CE" w:rsidRDefault="00881A0A" w:rsidP="00815986">
      <w:pPr>
        <w:jc w:val="both"/>
        <w:rPr>
          <w:rFonts w:ascii="Arial" w:hAnsi="Arial" w:cs="Arial"/>
          <w:lang w:val="en-GB"/>
        </w:rPr>
      </w:pPr>
    </w:p>
    <w:p w14:paraId="4DED3C5F" w14:textId="7E21F6D6" w:rsidR="002B10FF" w:rsidRDefault="002B10FF" w:rsidP="00603CAC">
      <w:pPr>
        <w:pStyle w:val="Heading1"/>
        <w:rPr>
          <w:lang w:val="en-US"/>
        </w:rPr>
      </w:pPr>
      <w:bookmarkStart w:id="6" w:name="_Toc54121191"/>
      <w:r>
        <w:rPr>
          <w:lang w:val="en-US"/>
        </w:rPr>
        <w:lastRenderedPageBreak/>
        <w:t>Python Conditioning if and else</w:t>
      </w:r>
      <w:bookmarkEnd w:id="6"/>
    </w:p>
    <w:p w14:paraId="17B60249" w14:textId="7383CB86" w:rsidR="002B10FF" w:rsidRPr="003B61AB" w:rsidRDefault="00243A21" w:rsidP="00AF61CB">
      <w:pPr>
        <w:pStyle w:val="TOC2"/>
        <w:numPr>
          <w:ilvl w:val="0"/>
          <w:numId w:val="11"/>
        </w:numPr>
        <w:tabs>
          <w:tab w:val="left" w:pos="660"/>
          <w:tab w:val="right" w:leader="dot" w:pos="9010"/>
        </w:tabs>
        <w:jc w:val="both"/>
        <w:rPr>
          <w:rFonts w:eastAsiaTheme="minorHAnsi" w:cs="Arial"/>
          <w:sz w:val="24"/>
          <w:szCs w:val="24"/>
        </w:rPr>
      </w:pPr>
      <w:r w:rsidRPr="00243A21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bookmarkStart w:id="7" w:name="OLE_LINK16"/>
      <w:r w:rsidRPr="003B61AB">
        <w:rPr>
          <w:rFonts w:eastAsiaTheme="minorHAnsi" w:cs="Arial"/>
          <w:sz w:val="24"/>
          <w:szCs w:val="24"/>
        </w:rPr>
        <w:t xml:space="preserve">Accept a number </w:t>
      </w:r>
      <w:proofErr w:type="gramStart"/>
      <w:r w:rsidRPr="003B61AB">
        <w:rPr>
          <w:rFonts w:eastAsiaTheme="minorHAnsi" w:cs="Arial"/>
          <w:sz w:val="24"/>
          <w:szCs w:val="24"/>
        </w:rPr>
        <w:t>from  store</w:t>
      </w:r>
      <w:proofErr w:type="gramEnd"/>
      <w:r w:rsidRPr="003B61AB">
        <w:rPr>
          <w:rFonts w:eastAsiaTheme="minorHAnsi" w:cs="Arial"/>
          <w:sz w:val="24"/>
          <w:szCs w:val="24"/>
        </w:rPr>
        <w:t xml:space="preserve"> it in variable  name a</w:t>
      </w:r>
      <w:r w:rsidR="00D31A95">
        <w:rPr>
          <w:rFonts w:eastAsiaTheme="minorHAnsi" w:cs="Arial"/>
          <w:sz w:val="24"/>
          <w:szCs w:val="24"/>
        </w:rPr>
        <w:t>s</w:t>
      </w:r>
      <w:r w:rsidRPr="003B61AB">
        <w:rPr>
          <w:rFonts w:eastAsiaTheme="minorHAnsi" w:cs="Arial"/>
          <w:sz w:val="24"/>
          <w:szCs w:val="24"/>
        </w:rPr>
        <w:t xml:space="preserve">  age</w:t>
      </w:r>
    </w:p>
    <w:p w14:paraId="0E0FC331" w14:textId="0A2163A1" w:rsidR="00243A21" w:rsidRPr="003B61AB" w:rsidRDefault="00243A21" w:rsidP="00AF61CB">
      <w:pPr>
        <w:ind w:left="720"/>
        <w:jc w:val="both"/>
        <w:rPr>
          <w:rFonts w:ascii="Arial" w:hAnsi="Arial" w:cs="Arial"/>
        </w:rPr>
      </w:pPr>
      <w:r w:rsidRPr="003B61AB">
        <w:rPr>
          <w:rFonts w:ascii="Arial" w:hAnsi="Arial" w:cs="Arial"/>
        </w:rPr>
        <w:t xml:space="preserve">If the age greater </w:t>
      </w:r>
      <w:proofErr w:type="spellStart"/>
      <w:r w:rsidRPr="003B61AB">
        <w:rPr>
          <w:rFonts w:ascii="Arial" w:hAnsi="Arial" w:cs="Arial"/>
        </w:rPr>
        <w:t>then</w:t>
      </w:r>
      <w:proofErr w:type="spellEnd"/>
      <w:r w:rsidRPr="003B61AB">
        <w:rPr>
          <w:rFonts w:ascii="Arial" w:hAnsi="Arial" w:cs="Arial"/>
        </w:rPr>
        <w:t xml:space="preserve"> 18 and equal to 60 then print Person can vote</w:t>
      </w:r>
    </w:p>
    <w:p w14:paraId="3DF7BF33" w14:textId="22A72E17" w:rsidR="00243A21" w:rsidRPr="003B61AB" w:rsidRDefault="00243A21" w:rsidP="00AF61CB">
      <w:pPr>
        <w:ind w:left="720"/>
        <w:jc w:val="both"/>
        <w:rPr>
          <w:rFonts w:ascii="Arial" w:hAnsi="Arial" w:cs="Arial"/>
        </w:rPr>
      </w:pPr>
      <w:r w:rsidRPr="003B61AB">
        <w:rPr>
          <w:rFonts w:ascii="Arial" w:hAnsi="Arial" w:cs="Arial"/>
        </w:rPr>
        <w:t xml:space="preserve">If the age is less than 18 and greater than 0 print Person cannot vote </w:t>
      </w:r>
    </w:p>
    <w:p w14:paraId="029FF29D" w14:textId="026E8AA2" w:rsidR="00243A21" w:rsidRPr="003B61AB" w:rsidRDefault="00243A21" w:rsidP="00AF61CB">
      <w:pPr>
        <w:ind w:left="720"/>
        <w:jc w:val="both"/>
        <w:rPr>
          <w:rFonts w:ascii="Arial" w:hAnsi="Arial" w:cs="Arial"/>
        </w:rPr>
      </w:pPr>
      <w:r w:rsidRPr="003B61AB">
        <w:rPr>
          <w:rFonts w:ascii="Arial" w:hAnsi="Arial" w:cs="Arial"/>
        </w:rPr>
        <w:t xml:space="preserve">Else print invalid </w:t>
      </w:r>
      <w:r w:rsidR="00EA4658" w:rsidRPr="003B61AB">
        <w:rPr>
          <w:rFonts w:ascii="Arial" w:hAnsi="Arial" w:cs="Arial"/>
        </w:rPr>
        <w:t xml:space="preserve">age.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62606E" w14:paraId="2C4DD1C1" w14:textId="77777777" w:rsidTr="0062606E">
        <w:tc>
          <w:tcPr>
            <w:tcW w:w="9010" w:type="dxa"/>
          </w:tcPr>
          <w:bookmarkEnd w:id="7"/>
          <w:p w14:paraId="14FB5893" w14:textId="77777777" w:rsidR="0062606E" w:rsidRPr="0062606E" w:rsidRDefault="0062606E" w:rsidP="0062606E">
            <w:pPr>
              <w:ind w:left="360"/>
            </w:pPr>
            <w:r w:rsidRPr="0062606E">
              <w:t>a=</w:t>
            </w:r>
            <w:proofErr w:type="gramStart"/>
            <w:r w:rsidRPr="0062606E">
              <w:t>int(</w:t>
            </w:r>
            <w:proofErr w:type="gramEnd"/>
            <w:r w:rsidRPr="0062606E">
              <w:t>input("Enter age: \n"))</w:t>
            </w:r>
          </w:p>
          <w:p w14:paraId="0981CA69" w14:textId="77777777" w:rsidR="0062606E" w:rsidRPr="0062606E" w:rsidRDefault="0062606E" w:rsidP="0062606E">
            <w:pPr>
              <w:ind w:left="360"/>
            </w:pPr>
            <w:r w:rsidRPr="0062606E">
              <w:t>if a&gt;18 and a&lt;=60:</w:t>
            </w:r>
          </w:p>
          <w:p w14:paraId="533ECACD" w14:textId="61FA6FCE" w:rsidR="0062606E" w:rsidRPr="0062606E" w:rsidRDefault="0062606E" w:rsidP="0062606E">
            <w:pPr>
              <w:ind w:left="360"/>
            </w:pPr>
            <w:r w:rsidRPr="0062606E">
              <w:t xml:space="preserve">    </w:t>
            </w:r>
            <w:proofErr w:type="gramStart"/>
            <w:r w:rsidRPr="0062606E">
              <w:t>print(</w:t>
            </w:r>
            <w:proofErr w:type="gramEnd"/>
            <w:r w:rsidRPr="0062606E">
              <w:t>"</w:t>
            </w:r>
            <w:r w:rsidR="00FB0049" w:rsidRPr="0062606E">
              <w:t>Eligible</w:t>
            </w:r>
            <w:r w:rsidRPr="0062606E">
              <w:t xml:space="preserve"> to vote")</w:t>
            </w:r>
          </w:p>
          <w:p w14:paraId="2AF6FE34" w14:textId="77777777" w:rsidR="0062606E" w:rsidRPr="0062606E" w:rsidRDefault="0062606E" w:rsidP="0062606E">
            <w:pPr>
              <w:ind w:left="360"/>
            </w:pPr>
            <w:proofErr w:type="spellStart"/>
            <w:r w:rsidRPr="0062606E">
              <w:t>elif</w:t>
            </w:r>
            <w:proofErr w:type="spellEnd"/>
            <w:r w:rsidRPr="0062606E">
              <w:t xml:space="preserve"> a&gt;0 and a&lt;18:</w:t>
            </w:r>
          </w:p>
          <w:p w14:paraId="6082E1A9" w14:textId="77777777" w:rsidR="0062606E" w:rsidRPr="0062606E" w:rsidRDefault="0062606E" w:rsidP="0062606E">
            <w:pPr>
              <w:ind w:left="360"/>
            </w:pPr>
            <w:r w:rsidRPr="0062606E">
              <w:t xml:space="preserve">    </w:t>
            </w:r>
            <w:proofErr w:type="gramStart"/>
            <w:r w:rsidRPr="0062606E">
              <w:t>print(</w:t>
            </w:r>
            <w:proofErr w:type="gramEnd"/>
            <w:r w:rsidRPr="0062606E">
              <w:t>"Not eligible to vote")</w:t>
            </w:r>
          </w:p>
          <w:p w14:paraId="18180942" w14:textId="77777777" w:rsidR="0062606E" w:rsidRPr="0062606E" w:rsidRDefault="0062606E" w:rsidP="0062606E">
            <w:pPr>
              <w:ind w:left="360"/>
            </w:pPr>
            <w:r w:rsidRPr="0062606E">
              <w:t>else:</w:t>
            </w:r>
          </w:p>
          <w:p w14:paraId="06134514" w14:textId="328162CB" w:rsidR="0062606E" w:rsidRDefault="0062606E" w:rsidP="0062606E">
            <w:pPr>
              <w:ind w:left="360"/>
              <w:rPr>
                <w:rFonts w:ascii="Arial" w:hAnsi="Arial" w:cs="Arial"/>
              </w:rPr>
            </w:pPr>
            <w:r w:rsidRPr="0062606E">
              <w:t xml:space="preserve">    </w:t>
            </w:r>
            <w:proofErr w:type="gramStart"/>
            <w:r w:rsidRPr="0062606E">
              <w:t>print(</w:t>
            </w:r>
            <w:proofErr w:type="gramEnd"/>
            <w:r w:rsidRPr="0062606E">
              <w:t>"Invalid Input")</w:t>
            </w:r>
          </w:p>
        </w:tc>
      </w:tr>
      <w:tr w:rsidR="0062606E" w14:paraId="5697DC9B" w14:textId="77777777" w:rsidTr="0062606E">
        <w:tc>
          <w:tcPr>
            <w:tcW w:w="9010" w:type="dxa"/>
          </w:tcPr>
          <w:p w14:paraId="69CD87EC" w14:textId="77777777" w:rsidR="009A0399" w:rsidRPr="009A0399" w:rsidRDefault="009A0399" w:rsidP="009A0399">
            <w:pPr>
              <w:jc w:val="both"/>
              <w:rPr>
                <w:rFonts w:ascii="Arial" w:hAnsi="Arial" w:cs="Arial"/>
              </w:rPr>
            </w:pPr>
            <w:r w:rsidRPr="009A0399">
              <w:rPr>
                <w:rFonts w:ascii="Arial" w:hAnsi="Arial" w:cs="Arial"/>
              </w:rPr>
              <w:t xml:space="preserve">Enter age: </w:t>
            </w:r>
          </w:p>
          <w:p w14:paraId="0CE46472" w14:textId="77777777" w:rsidR="009A0399" w:rsidRPr="009A0399" w:rsidRDefault="009A0399" w:rsidP="009A0399">
            <w:pPr>
              <w:jc w:val="both"/>
              <w:rPr>
                <w:rFonts w:ascii="Arial" w:hAnsi="Arial" w:cs="Arial"/>
              </w:rPr>
            </w:pPr>
            <w:r w:rsidRPr="009A0399">
              <w:rPr>
                <w:rFonts w:ascii="Arial" w:hAnsi="Arial" w:cs="Arial"/>
              </w:rPr>
              <w:t>12</w:t>
            </w:r>
          </w:p>
          <w:p w14:paraId="4074A983" w14:textId="30EE189F" w:rsidR="0062606E" w:rsidRDefault="009A0399" w:rsidP="009A0399">
            <w:pPr>
              <w:jc w:val="both"/>
              <w:rPr>
                <w:rFonts w:ascii="Arial" w:hAnsi="Arial" w:cs="Arial"/>
              </w:rPr>
            </w:pPr>
            <w:r w:rsidRPr="009A0399">
              <w:rPr>
                <w:rFonts w:ascii="Arial" w:hAnsi="Arial" w:cs="Arial"/>
              </w:rPr>
              <w:t>Not eligible to vote</w:t>
            </w:r>
          </w:p>
        </w:tc>
      </w:tr>
    </w:tbl>
    <w:p w14:paraId="65C90D0A" w14:textId="77777777" w:rsidR="00421915" w:rsidRPr="003B61AB" w:rsidRDefault="00421915" w:rsidP="00AF61CB">
      <w:pPr>
        <w:ind w:left="720"/>
        <w:jc w:val="both"/>
        <w:rPr>
          <w:rFonts w:ascii="Arial" w:hAnsi="Arial" w:cs="Arial"/>
        </w:rPr>
      </w:pPr>
    </w:p>
    <w:p w14:paraId="41085B0F" w14:textId="0FBB6C37" w:rsidR="00EA4658" w:rsidRPr="003B61AB" w:rsidRDefault="00EA4658" w:rsidP="00AF61C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bookmarkStart w:id="8" w:name="OLE_LINK17"/>
      <w:r w:rsidRPr="003B61AB">
        <w:rPr>
          <w:rFonts w:ascii="Arial" w:hAnsi="Arial" w:cs="Arial"/>
        </w:rPr>
        <w:t xml:space="preserve">Accept a </w:t>
      </w:r>
      <w:r w:rsidR="00421915" w:rsidRPr="003B61AB">
        <w:rPr>
          <w:rFonts w:ascii="Arial" w:hAnsi="Arial" w:cs="Arial"/>
        </w:rPr>
        <w:t>character from</w:t>
      </w:r>
      <w:r w:rsidRPr="003B61AB">
        <w:rPr>
          <w:rFonts w:ascii="Arial" w:hAnsi="Arial" w:cs="Arial"/>
        </w:rPr>
        <w:t xml:space="preserve"> user and check whether </w:t>
      </w:r>
      <w:r w:rsidR="00E64270" w:rsidRPr="003B61AB">
        <w:rPr>
          <w:rFonts w:ascii="Arial" w:hAnsi="Arial" w:cs="Arial"/>
        </w:rPr>
        <w:t>is vowel</w:t>
      </w:r>
      <w:r w:rsidRPr="003B61AB">
        <w:rPr>
          <w:rFonts w:ascii="Arial" w:hAnsi="Arial" w:cs="Arial"/>
        </w:rPr>
        <w:t xml:space="preserve"> or </w:t>
      </w:r>
      <w:r w:rsidR="00402278" w:rsidRPr="003B61AB">
        <w:rPr>
          <w:rFonts w:ascii="Arial" w:hAnsi="Arial" w:cs="Arial"/>
        </w:rPr>
        <w:t>not.</w:t>
      </w:r>
      <w:r w:rsidRPr="003B61AB">
        <w:rPr>
          <w:rFonts w:ascii="Arial" w:hAnsi="Arial" w:cs="Arial"/>
        </w:rPr>
        <w:t xml:space="preserve"> </w:t>
      </w:r>
      <w:bookmarkEnd w:id="8"/>
    </w:p>
    <w:p w14:paraId="3604520A" w14:textId="77777777" w:rsidR="0062606E" w:rsidRPr="003B61AB" w:rsidRDefault="00926DAB" w:rsidP="00AF61CB">
      <w:pPr>
        <w:jc w:val="both"/>
        <w:rPr>
          <w:rFonts w:ascii="Arial" w:hAnsi="Arial" w:cs="Arial"/>
        </w:rPr>
      </w:pPr>
      <w:r w:rsidRPr="003B61AB">
        <w:rPr>
          <w:rFonts w:ascii="Arial" w:hAnsi="Arial" w:cs="Arial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2606E" w14:paraId="2CE8569E" w14:textId="77777777" w:rsidTr="0062606E">
        <w:tc>
          <w:tcPr>
            <w:tcW w:w="9010" w:type="dxa"/>
          </w:tcPr>
          <w:p w14:paraId="5C2A82D7" w14:textId="77777777" w:rsidR="0062606E" w:rsidRPr="0062606E" w:rsidRDefault="0062606E" w:rsidP="0062606E">
            <w:pPr>
              <w:ind w:left="360"/>
            </w:pPr>
            <w:r w:rsidRPr="0062606E">
              <w:t>a=</w:t>
            </w:r>
            <w:proofErr w:type="gramStart"/>
            <w:r w:rsidRPr="0062606E">
              <w:t>input(</w:t>
            </w:r>
            <w:proofErr w:type="gramEnd"/>
            <w:r w:rsidRPr="0062606E">
              <w:t>"Enter a character: \n")</w:t>
            </w:r>
          </w:p>
          <w:p w14:paraId="65EA51F0" w14:textId="77777777" w:rsidR="0062606E" w:rsidRPr="0062606E" w:rsidRDefault="0062606E" w:rsidP="0062606E">
            <w:pPr>
              <w:ind w:left="360"/>
            </w:pPr>
            <w:proofErr w:type="spellStart"/>
            <w:proofErr w:type="gramStart"/>
            <w:r w:rsidRPr="0062606E">
              <w:t>a.lower</w:t>
            </w:r>
            <w:proofErr w:type="spellEnd"/>
            <w:proofErr w:type="gramEnd"/>
            <w:r w:rsidRPr="0062606E">
              <w:t>()</w:t>
            </w:r>
          </w:p>
          <w:p w14:paraId="69564A3D" w14:textId="77777777" w:rsidR="0062606E" w:rsidRPr="0062606E" w:rsidRDefault="0062606E" w:rsidP="0062606E">
            <w:pPr>
              <w:ind w:left="360"/>
            </w:pPr>
            <w:r w:rsidRPr="0062606E">
              <w:t>vowels="</w:t>
            </w:r>
            <w:proofErr w:type="spellStart"/>
            <w:r w:rsidRPr="0062606E">
              <w:t>aeiou</w:t>
            </w:r>
            <w:proofErr w:type="spellEnd"/>
            <w:r w:rsidRPr="0062606E">
              <w:t>"</w:t>
            </w:r>
          </w:p>
          <w:p w14:paraId="2E6AEF23" w14:textId="77777777" w:rsidR="0062606E" w:rsidRPr="0062606E" w:rsidRDefault="0062606E" w:rsidP="0062606E">
            <w:pPr>
              <w:ind w:left="360"/>
            </w:pPr>
            <w:r w:rsidRPr="0062606E">
              <w:t>if char in vowels:</w:t>
            </w:r>
          </w:p>
          <w:p w14:paraId="5764D78C" w14:textId="77777777" w:rsidR="0062606E" w:rsidRPr="0062606E" w:rsidRDefault="0062606E" w:rsidP="0062606E">
            <w:pPr>
              <w:ind w:left="360"/>
            </w:pPr>
            <w:r w:rsidRPr="0062606E">
              <w:t xml:space="preserve">    </w:t>
            </w:r>
            <w:proofErr w:type="gramStart"/>
            <w:r w:rsidRPr="0062606E">
              <w:t>print(</w:t>
            </w:r>
            <w:proofErr w:type="gramEnd"/>
            <w:r w:rsidRPr="0062606E">
              <w:t>"It is vowel")</w:t>
            </w:r>
          </w:p>
          <w:p w14:paraId="52ADFAC9" w14:textId="77777777" w:rsidR="0062606E" w:rsidRPr="0062606E" w:rsidRDefault="0062606E" w:rsidP="0062606E">
            <w:pPr>
              <w:ind w:left="360"/>
            </w:pPr>
            <w:r w:rsidRPr="0062606E">
              <w:t>else:</w:t>
            </w:r>
          </w:p>
          <w:p w14:paraId="59A1BD4F" w14:textId="777AE48E" w:rsidR="0062606E" w:rsidRDefault="0062606E" w:rsidP="0062606E">
            <w:pPr>
              <w:ind w:left="360"/>
              <w:rPr>
                <w:rFonts w:ascii="Arial" w:hAnsi="Arial" w:cs="Arial"/>
              </w:rPr>
            </w:pPr>
            <w:r w:rsidRPr="0062606E">
              <w:t xml:space="preserve">    </w:t>
            </w:r>
            <w:proofErr w:type="gramStart"/>
            <w:r w:rsidRPr="0062606E">
              <w:t>print(</w:t>
            </w:r>
            <w:proofErr w:type="gramEnd"/>
            <w:r w:rsidRPr="0062606E">
              <w:t>"it is not a vowel")</w:t>
            </w:r>
          </w:p>
        </w:tc>
      </w:tr>
      <w:tr w:rsidR="0062606E" w14:paraId="55999A7D" w14:textId="77777777" w:rsidTr="0062606E">
        <w:tc>
          <w:tcPr>
            <w:tcW w:w="9010" w:type="dxa"/>
          </w:tcPr>
          <w:p w14:paraId="6F3749EA" w14:textId="77777777" w:rsidR="009A0399" w:rsidRPr="009A0399" w:rsidRDefault="009A0399" w:rsidP="009A0399">
            <w:pPr>
              <w:jc w:val="both"/>
              <w:rPr>
                <w:rFonts w:ascii="Arial" w:hAnsi="Arial" w:cs="Arial"/>
              </w:rPr>
            </w:pPr>
            <w:r w:rsidRPr="009A0399">
              <w:rPr>
                <w:rFonts w:ascii="Arial" w:hAnsi="Arial" w:cs="Arial"/>
              </w:rPr>
              <w:t xml:space="preserve">Enter a character: </w:t>
            </w:r>
          </w:p>
          <w:p w14:paraId="371B8DE5" w14:textId="77777777" w:rsidR="009A0399" w:rsidRPr="009A0399" w:rsidRDefault="009A0399" w:rsidP="009A0399">
            <w:pPr>
              <w:jc w:val="both"/>
              <w:rPr>
                <w:rFonts w:ascii="Arial" w:hAnsi="Arial" w:cs="Arial"/>
              </w:rPr>
            </w:pPr>
            <w:r w:rsidRPr="009A0399">
              <w:rPr>
                <w:rFonts w:ascii="Arial" w:hAnsi="Arial" w:cs="Arial"/>
              </w:rPr>
              <w:t>a</w:t>
            </w:r>
          </w:p>
          <w:p w14:paraId="684FB9D9" w14:textId="371F55A5" w:rsidR="0062606E" w:rsidRDefault="009A0399" w:rsidP="009A0399">
            <w:pPr>
              <w:jc w:val="both"/>
              <w:rPr>
                <w:rFonts w:ascii="Arial" w:hAnsi="Arial" w:cs="Arial"/>
              </w:rPr>
            </w:pPr>
            <w:r w:rsidRPr="009A0399">
              <w:rPr>
                <w:rFonts w:ascii="Arial" w:hAnsi="Arial" w:cs="Arial"/>
              </w:rPr>
              <w:t>It is vowel</w:t>
            </w:r>
          </w:p>
        </w:tc>
      </w:tr>
    </w:tbl>
    <w:p w14:paraId="24334223" w14:textId="3E2895B7" w:rsidR="00926DAB" w:rsidRPr="003B61AB" w:rsidRDefault="00926DAB" w:rsidP="00AF61CB">
      <w:pPr>
        <w:jc w:val="both"/>
        <w:rPr>
          <w:rFonts w:ascii="Arial" w:hAnsi="Arial" w:cs="Arial"/>
        </w:rPr>
      </w:pPr>
    </w:p>
    <w:p w14:paraId="46D48DC3" w14:textId="03E89F99" w:rsidR="00926DAB" w:rsidRPr="003B61AB" w:rsidRDefault="00926DAB" w:rsidP="00AF61C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bookmarkStart w:id="9" w:name="OLE_LINK18"/>
      <w:r w:rsidRPr="003B61AB">
        <w:rPr>
          <w:rFonts w:ascii="Arial" w:hAnsi="Arial" w:cs="Arial"/>
        </w:rPr>
        <w:t xml:space="preserve">Accept username and   password as string from </w:t>
      </w:r>
      <w:r w:rsidR="002D3158" w:rsidRPr="003B61AB">
        <w:rPr>
          <w:rFonts w:ascii="Arial" w:hAnsi="Arial" w:cs="Arial"/>
        </w:rPr>
        <w:t>user.</w:t>
      </w:r>
      <w:r w:rsidRPr="003B61AB">
        <w:rPr>
          <w:rFonts w:ascii="Arial" w:hAnsi="Arial" w:cs="Arial"/>
        </w:rPr>
        <w:t xml:space="preserve"> If the username=</w:t>
      </w:r>
      <w:r w:rsidR="002D3158" w:rsidRPr="003B61AB">
        <w:rPr>
          <w:rFonts w:ascii="Arial" w:hAnsi="Arial" w:cs="Arial"/>
        </w:rPr>
        <w:t>=” Admin</w:t>
      </w:r>
      <w:r w:rsidRPr="003B61AB">
        <w:rPr>
          <w:rFonts w:ascii="Arial" w:hAnsi="Arial" w:cs="Arial"/>
        </w:rPr>
        <w:t xml:space="preserve">” and password==”123” then print Welcome Admin else print invalid username or </w:t>
      </w:r>
      <w:r w:rsidR="00CA4AED" w:rsidRPr="003B61AB">
        <w:rPr>
          <w:rFonts w:ascii="Arial" w:hAnsi="Arial" w:cs="Arial"/>
        </w:rPr>
        <w:t>password.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62606E" w14:paraId="2BFE422C" w14:textId="77777777" w:rsidTr="0062606E">
        <w:tc>
          <w:tcPr>
            <w:tcW w:w="9010" w:type="dxa"/>
          </w:tcPr>
          <w:bookmarkEnd w:id="9"/>
          <w:p w14:paraId="4759E392" w14:textId="77777777" w:rsidR="0062606E" w:rsidRPr="0062606E" w:rsidRDefault="0062606E" w:rsidP="0062606E">
            <w:pPr>
              <w:ind w:left="360"/>
            </w:pPr>
            <w:r w:rsidRPr="0062606E">
              <w:t>user=</w:t>
            </w:r>
            <w:proofErr w:type="gramStart"/>
            <w:r w:rsidRPr="0062606E">
              <w:t>input(</w:t>
            </w:r>
            <w:proofErr w:type="gramEnd"/>
            <w:r w:rsidRPr="0062606E">
              <w:t>"User Name: ")</w:t>
            </w:r>
          </w:p>
          <w:p w14:paraId="5E7C4236" w14:textId="77777777" w:rsidR="0062606E" w:rsidRPr="0062606E" w:rsidRDefault="0062606E" w:rsidP="0062606E">
            <w:pPr>
              <w:ind w:left="360"/>
            </w:pPr>
            <w:r w:rsidRPr="0062606E">
              <w:t>password=</w:t>
            </w:r>
            <w:proofErr w:type="gramStart"/>
            <w:r w:rsidRPr="0062606E">
              <w:t>input(</w:t>
            </w:r>
            <w:proofErr w:type="gramEnd"/>
            <w:r w:rsidRPr="0062606E">
              <w:t>"Password: ")</w:t>
            </w:r>
          </w:p>
          <w:p w14:paraId="600507DA" w14:textId="77777777" w:rsidR="0062606E" w:rsidRPr="0062606E" w:rsidRDefault="0062606E" w:rsidP="0062606E">
            <w:pPr>
              <w:ind w:left="360"/>
            </w:pPr>
            <w:r w:rsidRPr="0062606E">
              <w:t>if user=="Admin" and password=="123":</w:t>
            </w:r>
          </w:p>
          <w:p w14:paraId="3C0B2829" w14:textId="77777777" w:rsidR="0062606E" w:rsidRPr="0062606E" w:rsidRDefault="0062606E" w:rsidP="0062606E">
            <w:pPr>
              <w:ind w:left="360"/>
            </w:pPr>
            <w:r w:rsidRPr="0062606E">
              <w:t xml:space="preserve">    </w:t>
            </w:r>
            <w:proofErr w:type="gramStart"/>
            <w:r w:rsidRPr="0062606E">
              <w:t>print(</w:t>
            </w:r>
            <w:proofErr w:type="gramEnd"/>
            <w:r w:rsidRPr="0062606E">
              <w:t>"Welcome Admin")</w:t>
            </w:r>
          </w:p>
          <w:p w14:paraId="1310914D" w14:textId="77777777" w:rsidR="0062606E" w:rsidRPr="0062606E" w:rsidRDefault="0062606E" w:rsidP="0062606E">
            <w:pPr>
              <w:ind w:left="360"/>
            </w:pPr>
            <w:r w:rsidRPr="0062606E">
              <w:t>else:</w:t>
            </w:r>
          </w:p>
          <w:p w14:paraId="70FCC429" w14:textId="7DA2F9BB" w:rsidR="0062606E" w:rsidRPr="0062606E" w:rsidRDefault="0062606E" w:rsidP="0062606E">
            <w:pPr>
              <w:ind w:left="360"/>
            </w:pPr>
            <w:r w:rsidRPr="0062606E">
              <w:t xml:space="preserve">    </w:t>
            </w:r>
            <w:proofErr w:type="gramStart"/>
            <w:r w:rsidRPr="0062606E">
              <w:t>print(</w:t>
            </w:r>
            <w:proofErr w:type="gramEnd"/>
            <w:r w:rsidRPr="0062606E">
              <w:t>"Invalid username or password")</w:t>
            </w:r>
          </w:p>
        </w:tc>
      </w:tr>
      <w:tr w:rsidR="0062606E" w14:paraId="4ECF43D4" w14:textId="77777777" w:rsidTr="0062606E">
        <w:tc>
          <w:tcPr>
            <w:tcW w:w="9010" w:type="dxa"/>
          </w:tcPr>
          <w:p w14:paraId="2B9F4260" w14:textId="77777777" w:rsidR="009A0399" w:rsidRDefault="009A0399" w:rsidP="009A0399">
            <w:proofErr w:type="gramStart"/>
            <w:r>
              <w:t>User Name</w:t>
            </w:r>
            <w:proofErr w:type="gramEnd"/>
            <w:r>
              <w:t>: Admin</w:t>
            </w:r>
          </w:p>
          <w:p w14:paraId="17C22F60" w14:textId="77777777" w:rsidR="009A0399" w:rsidRDefault="009A0399" w:rsidP="009A0399">
            <w:r>
              <w:t>Password: 111</w:t>
            </w:r>
          </w:p>
          <w:p w14:paraId="543D4D67" w14:textId="0FA028D4" w:rsidR="0062606E" w:rsidRDefault="009A0399" w:rsidP="009A0399">
            <w:r>
              <w:t>Invalid username or password</w:t>
            </w:r>
          </w:p>
        </w:tc>
      </w:tr>
    </w:tbl>
    <w:p w14:paraId="5D6329EB" w14:textId="77777777" w:rsidR="00EA4658" w:rsidRDefault="00EA4658" w:rsidP="00243A21">
      <w:pPr>
        <w:ind w:left="720"/>
      </w:pPr>
    </w:p>
    <w:p w14:paraId="6718E5C7" w14:textId="77777777" w:rsidR="00243A21" w:rsidRPr="00243A21" w:rsidRDefault="00243A21" w:rsidP="00243A21">
      <w:pPr>
        <w:ind w:left="720"/>
      </w:pPr>
    </w:p>
    <w:p w14:paraId="6190D5F7" w14:textId="78075F9B" w:rsidR="002B10FF" w:rsidRDefault="002B10FF" w:rsidP="002B10FF">
      <w:pPr>
        <w:pStyle w:val="TOC2"/>
        <w:tabs>
          <w:tab w:val="left" w:pos="660"/>
          <w:tab w:val="right" w:leader="dot" w:pos="9010"/>
        </w:tabs>
        <w:rPr>
          <w:rFonts w:asciiTheme="minorHAnsi" w:eastAsiaTheme="minorEastAsia" w:hAnsiTheme="minorHAnsi" w:cstheme="minorBidi"/>
          <w:noProof/>
        </w:rPr>
      </w:pPr>
    </w:p>
    <w:p w14:paraId="0AB1C9A1" w14:textId="77777777" w:rsidR="002B10FF" w:rsidRPr="002B10FF" w:rsidRDefault="002B10FF" w:rsidP="002B10FF"/>
    <w:p w14:paraId="0D69E650" w14:textId="4C17C2CC" w:rsidR="002B10FF" w:rsidRPr="002B10FF" w:rsidRDefault="00B76F32" w:rsidP="002B10FF">
      <w:pPr>
        <w:pStyle w:val="Heading1"/>
        <w:tabs>
          <w:tab w:val="left" w:pos="660"/>
          <w:tab w:val="right" w:leader="dot" w:pos="9010"/>
        </w:tabs>
        <w:rPr>
          <w:rFonts w:asciiTheme="minorHAnsi" w:eastAsiaTheme="minorEastAsia" w:hAnsiTheme="minorHAnsi" w:cstheme="minorBidi"/>
          <w:noProof/>
        </w:rPr>
      </w:pPr>
      <w:bookmarkStart w:id="10" w:name="_Toc54121192"/>
      <w:r>
        <w:lastRenderedPageBreak/>
        <w:t>Python logical operators</w:t>
      </w:r>
      <w:bookmarkEnd w:id="10"/>
      <w:r>
        <w:t xml:space="preserve"> </w:t>
      </w:r>
    </w:p>
    <w:p w14:paraId="4D8952B9" w14:textId="24B3E3D9" w:rsidR="005D2AEC" w:rsidRPr="009D3679" w:rsidRDefault="005D2AEC" w:rsidP="005D2AE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D3679">
        <w:rPr>
          <w:rFonts w:ascii="Arial" w:hAnsi="Arial" w:cs="Arial"/>
        </w:rPr>
        <w:t>Enter the following expressions into the Python shell</w:t>
      </w:r>
      <w:r w:rsidR="009D3679">
        <w:rPr>
          <w:rFonts w:ascii="Arial" w:hAnsi="Arial" w:cs="Arial"/>
        </w:rPr>
        <w:t xml:space="preserve"> and observe the output</w:t>
      </w:r>
      <w:r w:rsidRPr="009D3679">
        <w:rPr>
          <w:rFonts w:ascii="Arial" w:hAnsi="Arial" w:cs="Arial"/>
        </w:rPr>
        <w:t>:</w:t>
      </w:r>
    </w:p>
    <w:p w14:paraId="28376B6F" w14:textId="3C80F6CC" w:rsidR="005D2AEC" w:rsidRPr="009D3679" w:rsidRDefault="005D2AEC" w:rsidP="00907625">
      <w:pPr>
        <w:ind w:firstLine="720"/>
        <w:jc w:val="both"/>
        <w:rPr>
          <w:rFonts w:ascii="Arial" w:hAnsi="Arial" w:cs="Arial"/>
        </w:rPr>
      </w:pPr>
      <w:r w:rsidRPr="009D3679">
        <w:rPr>
          <w:rFonts w:ascii="Arial" w:hAnsi="Arial" w:cs="Arial"/>
        </w:rPr>
        <w:t xml:space="preserve">True or False </w:t>
      </w:r>
      <w:r w:rsidR="00B54946">
        <w:rPr>
          <w:rFonts w:ascii="Arial" w:hAnsi="Arial" w:cs="Arial"/>
        </w:rPr>
        <w:t xml:space="preserve">     True</w:t>
      </w:r>
    </w:p>
    <w:p w14:paraId="71214E33" w14:textId="3396DFE3" w:rsidR="005D2AEC" w:rsidRPr="009D3679" w:rsidRDefault="005D2AEC" w:rsidP="00907625">
      <w:pPr>
        <w:ind w:firstLine="720"/>
        <w:jc w:val="both"/>
        <w:rPr>
          <w:rFonts w:ascii="Arial" w:hAnsi="Arial" w:cs="Arial"/>
        </w:rPr>
      </w:pPr>
      <w:r w:rsidRPr="009D3679">
        <w:rPr>
          <w:rFonts w:ascii="Arial" w:hAnsi="Arial" w:cs="Arial"/>
        </w:rPr>
        <w:t>True and False</w:t>
      </w:r>
      <w:r w:rsidR="00B54946">
        <w:rPr>
          <w:rFonts w:ascii="Arial" w:hAnsi="Arial" w:cs="Arial"/>
        </w:rPr>
        <w:t xml:space="preserve">    </w:t>
      </w:r>
      <w:proofErr w:type="spellStart"/>
      <w:r w:rsidR="00B54946">
        <w:rPr>
          <w:rFonts w:ascii="Arial" w:hAnsi="Arial" w:cs="Arial"/>
        </w:rPr>
        <w:t>False</w:t>
      </w:r>
      <w:proofErr w:type="spellEnd"/>
    </w:p>
    <w:p w14:paraId="25C1E24E" w14:textId="7633297E" w:rsidR="005D2AEC" w:rsidRDefault="00864C4C" w:rsidP="00907625">
      <w:pPr>
        <w:ind w:firstLine="720"/>
        <w:jc w:val="both"/>
        <w:rPr>
          <w:rFonts w:ascii="Arial" w:hAnsi="Arial" w:cs="Arial"/>
        </w:rPr>
      </w:pPr>
      <w:r w:rsidRPr="009D3679">
        <w:rPr>
          <w:rFonts w:ascii="Arial" w:hAnsi="Arial" w:cs="Arial"/>
        </w:rPr>
        <w:t>not (</w:t>
      </w:r>
      <w:r w:rsidR="005D2AEC" w:rsidRPr="009D3679">
        <w:rPr>
          <w:rFonts w:ascii="Arial" w:hAnsi="Arial" w:cs="Arial"/>
        </w:rPr>
        <w:t>False) and True</w:t>
      </w:r>
      <w:r w:rsidR="00B54946">
        <w:rPr>
          <w:rFonts w:ascii="Arial" w:hAnsi="Arial" w:cs="Arial"/>
        </w:rPr>
        <w:t xml:space="preserve">    </w:t>
      </w:r>
      <w:proofErr w:type="spellStart"/>
      <w:r w:rsidR="00B54946">
        <w:rPr>
          <w:rFonts w:ascii="Arial" w:hAnsi="Arial" w:cs="Arial"/>
        </w:rPr>
        <w:t>True</w:t>
      </w:r>
      <w:proofErr w:type="spellEnd"/>
    </w:p>
    <w:p w14:paraId="23CBC6E7" w14:textId="77777777" w:rsidR="00B54946" w:rsidRPr="009D3679" w:rsidRDefault="00B54946" w:rsidP="00907625">
      <w:pPr>
        <w:ind w:firstLine="720"/>
        <w:jc w:val="both"/>
        <w:rPr>
          <w:rFonts w:ascii="Arial" w:hAnsi="Arial" w:cs="Arial"/>
        </w:rPr>
      </w:pPr>
    </w:p>
    <w:p w14:paraId="1A1393D8" w14:textId="4E421F23" w:rsidR="005D2AEC" w:rsidRPr="009D3679" w:rsidRDefault="005D2AEC" w:rsidP="00907625">
      <w:pPr>
        <w:ind w:left="360" w:firstLine="360"/>
        <w:jc w:val="both"/>
        <w:rPr>
          <w:rFonts w:ascii="Arial" w:hAnsi="Arial" w:cs="Arial"/>
        </w:rPr>
      </w:pPr>
      <w:r w:rsidRPr="009D3679">
        <w:rPr>
          <w:rFonts w:ascii="Arial" w:hAnsi="Arial" w:cs="Arial"/>
        </w:rPr>
        <w:t>True or 7</w:t>
      </w:r>
    </w:p>
    <w:p w14:paraId="7C1B8036" w14:textId="3B9945EE" w:rsidR="005D2AEC" w:rsidRPr="009D3679" w:rsidRDefault="005D2AEC" w:rsidP="00907625">
      <w:pPr>
        <w:pStyle w:val="ListParagraph"/>
        <w:jc w:val="both"/>
        <w:rPr>
          <w:rFonts w:ascii="Arial" w:hAnsi="Arial" w:cs="Arial"/>
        </w:rPr>
      </w:pPr>
      <w:r w:rsidRPr="009D3679">
        <w:rPr>
          <w:rFonts w:ascii="Arial" w:hAnsi="Arial" w:cs="Arial"/>
        </w:rPr>
        <w:t>False or 7</w:t>
      </w:r>
    </w:p>
    <w:p w14:paraId="4612810B" w14:textId="7B39C38A" w:rsidR="005D2AEC" w:rsidRPr="009D3679" w:rsidRDefault="005D2AEC" w:rsidP="00907625">
      <w:pPr>
        <w:pStyle w:val="ListParagraph"/>
        <w:jc w:val="both"/>
        <w:rPr>
          <w:rFonts w:ascii="Arial" w:hAnsi="Arial" w:cs="Arial"/>
        </w:rPr>
      </w:pPr>
      <w:r w:rsidRPr="009D3679">
        <w:rPr>
          <w:rFonts w:ascii="Arial" w:hAnsi="Arial" w:cs="Arial"/>
        </w:rPr>
        <w:t>True and 0</w:t>
      </w:r>
    </w:p>
    <w:p w14:paraId="4EED4C5A" w14:textId="4F5D6346" w:rsidR="005D2AEC" w:rsidRPr="009D3679" w:rsidRDefault="005D2AEC" w:rsidP="00907625">
      <w:pPr>
        <w:pStyle w:val="ListParagraph"/>
        <w:jc w:val="both"/>
        <w:rPr>
          <w:rFonts w:ascii="Arial" w:hAnsi="Arial" w:cs="Arial"/>
        </w:rPr>
      </w:pPr>
      <w:r w:rsidRPr="009D3679">
        <w:rPr>
          <w:rFonts w:ascii="Arial" w:hAnsi="Arial" w:cs="Arial"/>
        </w:rPr>
        <w:t>False or 8</w:t>
      </w:r>
    </w:p>
    <w:p w14:paraId="0096EBDF" w14:textId="12A70D80" w:rsidR="005D2AEC" w:rsidRPr="00366592" w:rsidRDefault="005D2AEC" w:rsidP="00907625">
      <w:pPr>
        <w:ind w:firstLine="720"/>
        <w:jc w:val="both"/>
        <w:rPr>
          <w:rFonts w:ascii="Arial" w:hAnsi="Arial" w:cs="Arial"/>
        </w:rPr>
      </w:pPr>
      <w:r w:rsidRPr="00366592">
        <w:rPr>
          <w:rFonts w:ascii="Arial" w:hAnsi="Arial" w:cs="Arial"/>
        </w:rPr>
        <w:t xml:space="preserve"> "happy" and "sad"</w:t>
      </w:r>
    </w:p>
    <w:p w14:paraId="38E36EF4" w14:textId="231A7848" w:rsidR="005D2AEC" w:rsidRPr="00366592" w:rsidRDefault="005D2AEC" w:rsidP="00907625">
      <w:pPr>
        <w:ind w:firstLine="720"/>
        <w:jc w:val="both"/>
        <w:rPr>
          <w:rFonts w:ascii="Arial" w:hAnsi="Arial" w:cs="Arial"/>
        </w:rPr>
      </w:pPr>
      <w:r w:rsidRPr="00366592">
        <w:rPr>
          <w:rFonts w:ascii="Arial" w:hAnsi="Arial" w:cs="Arial"/>
        </w:rPr>
        <w:t xml:space="preserve"> "happy" or "sad"</w:t>
      </w:r>
    </w:p>
    <w:p w14:paraId="08244F2D" w14:textId="14F6423A" w:rsidR="005D2AEC" w:rsidRPr="00366592" w:rsidRDefault="005D2AEC" w:rsidP="00907625">
      <w:pPr>
        <w:ind w:firstLine="720"/>
        <w:jc w:val="both"/>
        <w:rPr>
          <w:rFonts w:ascii="Arial" w:hAnsi="Arial" w:cs="Arial"/>
        </w:rPr>
      </w:pPr>
      <w:r w:rsidRPr="00366592">
        <w:rPr>
          <w:rFonts w:ascii="Arial" w:hAnsi="Arial" w:cs="Arial"/>
        </w:rPr>
        <w:t xml:space="preserve"> "" and "sad"</w:t>
      </w:r>
    </w:p>
    <w:p w14:paraId="73FE29B1" w14:textId="66F46F8D" w:rsidR="005D2AEC" w:rsidRDefault="005D2AEC" w:rsidP="00907625">
      <w:pPr>
        <w:pStyle w:val="ListParagraph"/>
        <w:jc w:val="both"/>
        <w:rPr>
          <w:rFonts w:ascii="Arial" w:hAnsi="Arial" w:cs="Arial"/>
        </w:rPr>
      </w:pPr>
      <w:r w:rsidRPr="009D3679">
        <w:rPr>
          <w:rFonts w:ascii="Arial" w:hAnsi="Arial" w:cs="Arial"/>
        </w:rPr>
        <w:t>"happy" and "“</w:t>
      </w:r>
    </w:p>
    <w:p w14:paraId="3BC3D02D" w14:textId="77777777" w:rsidR="00DF7E17" w:rsidRDefault="00DF7E17" w:rsidP="00907625">
      <w:pPr>
        <w:pStyle w:val="ListParagraph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DF7E17" w14:paraId="042F3E19" w14:textId="77777777" w:rsidTr="00DF7E17">
        <w:tc>
          <w:tcPr>
            <w:tcW w:w="9010" w:type="dxa"/>
          </w:tcPr>
          <w:p w14:paraId="0E68823B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DF7E17">
              <w:rPr>
                <w:rFonts w:cs="Arial"/>
              </w:rPr>
              <w:t>print(</w:t>
            </w:r>
            <w:proofErr w:type="gramEnd"/>
            <w:r w:rsidRPr="00DF7E17">
              <w:rPr>
                <w:rFonts w:cs="Arial"/>
              </w:rPr>
              <w:t>True or False)</w:t>
            </w:r>
          </w:p>
          <w:p w14:paraId="5A58C210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DF7E17">
              <w:rPr>
                <w:rFonts w:cs="Arial"/>
              </w:rPr>
              <w:t>print(</w:t>
            </w:r>
            <w:proofErr w:type="gramEnd"/>
            <w:r w:rsidRPr="00DF7E17">
              <w:rPr>
                <w:rFonts w:cs="Arial"/>
              </w:rPr>
              <w:t>True and False)</w:t>
            </w:r>
          </w:p>
          <w:p w14:paraId="1A19B53C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r w:rsidRPr="00DF7E17">
              <w:rPr>
                <w:rFonts w:cs="Arial"/>
              </w:rPr>
              <w:t>print(</w:t>
            </w:r>
            <w:proofErr w:type="gramStart"/>
            <w:r w:rsidRPr="00DF7E17">
              <w:rPr>
                <w:rFonts w:cs="Arial"/>
              </w:rPr>
              <w:t>not(</w:t>
            </w:r>
            <w:proofErr w:type="gramEnd"/>
            <w:r w:rsidRPr="00DF7E17">
              <w:rPr>
                <w:rFonts w:cs="Arial"/>
              </w:rPr>
              <w:t>False) and True)</w:t>
            </w:r>
          </w:p>
          <w:p w14:paraId="674A74F8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DF7E17">
              <w:rPr>
                <w:rFonts w:cs="Arial"/>
              </w:rPr>
              <w:t>print(</w:t>
            </w:r>
            <w:proofErr w:type="gramEnd"/>
            <w:r w:rsidRPr="00DF7E17">
              <w:rPr>
                <w:rFonts w:cs="Arial"/>
              </w:rPr>
              <w:t>True or 7)</w:t>
            </w:r>
          </w:p>
          <w:p w14:paraId="2E763472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DF7E17">
              <w:rPr>
                <w:rFonts w:cs="Arial"/>
              </w:rPr>
              <w:t>print(</w:t>
            </w:r>
            <w:proofErr w:type="gramEnd"/>
            <w:r w:rsidRPr="00DF7E17">
              <w:rPr>
                <w:rFonts w:cs="Arial"/>
              </w:rPr>
              <w:t>False or 7)</w:t>
            </w:r>
          </w:p>
          <w:p w14:paraId="07C6D7E7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DF7E17">
              <w:rPr>
                <w:rFonts w:cs="Arial"/>
              </w:rPr>
              <w:t>print(</w:t>
            </w:r>
            <w:proofErr w:type="gramEnd"/>
            <w:r w:rsidRPr="00DF7E17">
              <w:rPr>
                <w:rFonts w:cs="Arial"/>
              </w:rPr>
              <w:t>True and 0)</w:t>
            </w:r>
          </w:p>
          <w:p w14:paraId="72556E44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DF7E17">
              <w:rPr>
                <w:rFonts w:cs="Arial"/>
              </w:rPr>
              <w:t>print(</w:t>
            </w:r>
            <w:proofErr w:type="gramEnd"/>
            <w:r w:rsidRPr="00DF7E17">
              <w:rPr>
                <w:rFonts w:cs="Arial"/>
              </w:rPr>
              <w:t>False or 8)</w:t>
            </w:r>
          </w:p>
          <w:p w14:paraId="52740D21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DF7E17">
              <w:rPr>
                <w:rFonts w:cs="Arial"/>
              </w:rPr>
              <w:t>print(</w:t>
            </w:r>
            <w:proofErr w:type="gramEnd"/>
            <w:r w:rsidRPr="00DF7E17">
              <w:rPr>
                <w:rFonts w:cs="Arial"/>
              </w:rPr>
              <w:t>"happy" and "sad")</w:t>
            </w:r>
          </w:p>
          <w:p w14:paraId="49289084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DF7E17">
              <w:rPr>
                <w:rFonts w:cs="Arial"/>
              </w:rPr>
              <w:t>print(</w:t>
            </w:r>
            <w:proofErr w:type="gramEnd"/>
            <w:r w:rsidRPr="00DF7E17">
              <w:rPr>
                <w:rFonts w:cs="Arial"/>
              </w:rPr>
              <w:t>"happy" or "sad")</w:t>
            </w:r>
          </w:p>
          <w:p w14:paraId="343CF684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DF7E17">
              <w:rPr>
                <w:rFonts w:cs="Arial"/>
              </w:rPr>
              <w:t>print(</w:t>
            </w:r>
            <w:proofErr w:type="gramEnd"/>
            <w:r w:rsidRPr="00DF7E17">
              <w:rPr>
                <w:rFonts w:cs="Arial"/>
              </w:rPr>
              <w:t>"" and "sad")</w:t>
            </w:r>
          </w:p>
          <w:p w14:paraId="21C9E246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DF7E17">
              <w:rPr>
                <w:rFonts w:cs="Arial"/>
              </w:rPr>
              <w:t>print(</w:t>
            </w:r>
            <w:proofErr w:type="gramEnd"/>
            <w:r w:rsidRPr="00DF7E17">
              <w:rPr>
                <w:rFonts w:cs="Arial"/>
              </w:rPr>
              <w:t>"happy" and "")</w:t>
            </w:r>
          </w:p>
          <w:p w14:paraId="04030DA6" w14:textId="77777777" w:rsidR="00DF7E17" w:rsidRPr="00DF7E17" w:rsidRDefault="00DF7E17" w:rsidP="00907625">
            <w:pPr>
              <w:pStyle w:val="ListParagraph"/>
              <w:ind w:left="0"/>
              <w:jc w:val="both"/>
              <w:rPr>
                <w:rFonts w:cs="Arial"/>
              </w:rPr>
            </w:pPr>
          </w:p>
        </w:tc>
      </w:tr>
      <w:tr w:rsidR="00DF7E17" w14:paraId="4DF66B56" w14:textId="77777777" w:rsidTr="00DF7E17">
        <w:tc>
          <w:tcPr>
            <w:tcW w:w="9010" w:type="dxa"/>
          </w:tcPr>
          <w:p w14:paraId="77E8A59F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r w:rsidRPr="00DF7E17">
              <w:rPr>
                <w:rFonts w:cs="Arial"/>
              </w:rPr>
              <w:t>True</w:t>
            </w:r>
          </w:p>
          <w:p w14:paraId="3326B1C9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r w:rsidRPr="00DF7E17">
              <w:rPr>
                <w:rFonts w:cs="Arial"/>
              </w:rPr>
              <w:t>False</w:t>
            </w:r>
          </w:p>
          <w:p w14:paraId="6E7F2A95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r w:rsidRPr="00DF7E17">
              <w:rPr>
                <w:rFonts w:cs="Arial"/>
              </w:rPr>
              <w:t>True</w:t>
            </w:r>
          </w:p>
          <w:p w14:paraId="1F9189AC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r w:rsidRPr="00DF7E17">
              <w:rPr>
                <w:rFonts w:cs="Arial"/>
              </w:rPr>
              <w:t>True</w:t>
            </w:r>
          </w:p>
          <w:p w14:paraId="2D5B428F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r w:rsidRPr="00DF7E17">
              <w:rPr>
                <w:rFonts w:cs="Arial"/>
              </w:rPr>
              <w:t>7</w:t>
            </w:r>
          </w:p>
          <w:p w14:paraId="21152ED5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r w:rsidRPr="00DF7E17">
              <w:rPr>
                <w:rFonts w:cs="Arial"/>
              </w:rPr>
              <w:t>0</w:t>
            </w:r>
          </w:p>
          <w:p w14:paraId="44B274C6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r w:rsidRPr="00DF7E17">
              <w:rPr>
                <w:rFonts w:cs="Arial"/>
              </w:rPr>
              <w:t>8</w:t>
            </w:r>
          </w:p>
          <w:p w14:paraId="0D36B024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r w:rsidRPr="00DF7E17">
              <w:rPr>
                <w:rFonts w:cs="Arial"/>
              </w:rPr>
              <w:t>sad</w:t>
            </w:r>
          </w:p>
          <w:p w14:paraId="06101140" w14:textId="77777777" w:rsidR="00DF7E17" w:rsidRPr="00DF7E17" w:rsidRDefault="00DF7E17" w:rsidP="00DF7E17">
            <w:pPr>
              <w:pStyle w:val="ListParagraph"/>
              <w:jc w:val="both"/>
              <w:rPr>
                <w:rFonts w:cs="Arial"/>
              </w:rPr>
            </w:pPr>
            <w:r w:rsidRPr="00DF7E17">
              <w:rPr>
                <w:rFonts w:cs="Arial"/>
              </w:rPr>
              <w:t>happy</w:t>
            </w:r>
          </w:p>
          <w:p w14:paraId="236DFFAE" w14:textId="77777777" w:rsidR="00DF7E17" w:rsidRPr="00DF7E17" w:rsidRDefault="00DF7E17" w:rsidP="00907625">
            <w:pPr>
              <w:pStyle w:val="ListParagraph"/>
              <w:ind w:left="0"/>
              <w:jc w:val="both"/>
              <w:rPr>
                <w:rFonts w:cs="Arial"/>
              </w:rPr>
            </w:pPr>
          </w:p>
        </w:tc>
      </w:tr>
    </w:tbl>
    <w:p w14:paraId="050E0243" w14:textId="77777777" w:rsidR="00DF7E17" w:rsidRPr="009D3679" w:rsidRDefault="00DF7E17" w:rsidP="00907625">
      <w:pPr>
        <w:pStyle w:val="ListParagraph"/>
        <w:jc w:val="both"/>
        <w:rPr>
          <w:rFonts w:ascii="Arial" w:hAnsi="Arial" w:cs="Arial"/>
        </w:rPr>
      </w:pPr>
    </w:p>
    <w:p w14:paraId="1394338C" w14:textId="7640AE42" w:rsidR="002B10FF" w:rsidRPr="004D78CE" w:rsidRDefault="002B10FF" w:rsidP="005D2AEC">
      <w:pPr>
        <w:pStyle w:val="ListParagraph"/>
        <w:rPr>
          <w:rFonts w:ascii="Arial" w:hAnsi="Arial" w:cs="Arial"/>
        </w:rPr>
      </w:pPr>
    </w:p>
    <w:p w14:paraId="7C21125F" w14:textId="1BCACA50" w:rsidR="00BD12C3" w:rsidRDefault="00603CAC" w:rsidP="00603CAC">
      <w:pPr>
        <w:pStyle w:val="Heading1"/>
        <w:rPr>
          <w:lang w:val="en-US"/>
        </w:rPr>
      </w:pPr>
      <w:r w:rsidRPr="00603CAC">
        <w:rPr>
          <w:lang w:val="en-US"/>
        </w:rPr>
        <w:lastRenderedPageBreak/>
        <w:t xml:space="preserve">   </w:t>
      </w:r>
      <w:bookmarkStart w:id="11" w:name="_Toc54121193"/>
      <w:r w:rsidR="00BD12C3">
        <w:rPr>
          <w:lang w:val="en-US"/>
        </w:rPr>
        <w:t>Python Loops</w:t>
      </w:r>
      <w:bookmarkEnd w:id="11"/>
    </w:p>
    <w:p w14:paraId="1D962811" w14:textId="218996D0" w:rsidR="0045524B" w:rsidRDefault="0045524B" w:rsidP="0083663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bookmarkStart w:id="12" w:name="OLE_LINK1"/>
      <w:r w:rsidRPr="00836632">
        <w:rPr>
          <w:rFonts w:ascii="Arial" w:hAnsi="Arial" w:cs="Arial"/>
        </w:rPr>
        <w:t>Write a program using while loop to print even numbers in range of 1 to 25.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DF7E17" w14:paraId="3125B06B" w14:textId="77777777" w:rsidTr="00FB0049">
        <w:tc>
          <w:tcPr>
            <w:tcW w:w="8290" w:type="dxa"/>
          </w:tcPr>
          <w:bookmarkEnd w:id="12"/>
          <w:p w14:paraId="4EEF4F5C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proofErr w:type="spellStart"/>
            <w:r w:rsidRPr="00740FE4">
              <w:rPr>
                <w:rFonts w:cs="Arial"/>
              </w:rPr>
              <w:t>i</w:t>
            </w:r>
            <w:proofErr w:type="spellEnd"/>
            <w:r w:rsidRPr="00740FE4">
              <w:rPr>
                <w:rFonts w:cs="Arial"/>
              </w:rPr>
              <w:t>=1</w:t>
            </w:r>
          </w:p>
          <w:p w14:paraId="4DC45C68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740FE4">
              <w:rPr>
                <w:rFonts w:cs="Arial"/>
              </w:rPr>
              <w:t>print(</w:t>
            </w:r>
            <w:proofErr w:type="gramEnd"/>
            <w:r w:rsidRPr="00740FE4">
              <w:rPr>
                <w:rFonts w:cs="Arial"/>
              </w:rPr>
              <w:t>"Using WHILE LOOP")</w:t>
            </w:r>
          </w:p>
          <w:p w14:paraId="0119CF69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while </w:t>
            </w:r>
            <w:proofErr w:type="spellStart"/>
            <w:r w:rsidRPr="00740FE4">
              <w:rPr>
                <w:rFonts w:cs="Arial"/>
              </w:rPr>
              <w:t>i</w:t>
            </w:r>
            <w:proofErr w:type="spellEnd"/>
            <w:r w:rsidRPr="00740FE4">
              <w:rPr>
                <w:rFonts w:cs="Arial"/>
              </w:rPr>
              <w:t>&lt;25:</w:t>
            </w:r>
          </w:p>
          <w:p w14:paraId="5636A983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    if i%2==0:</w:t>
            </w:r>
          </w:p>
          <w:p w14:paraId="0A11F38A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        print(</w:t>
            </w:r>
            <w:proofErr w:type="spellStart"/>
            <w:r w:rsidRPr="00740FE4">
              <w:rPr>
                <w:rFonts w:cs="Arial"/>
              </w:rPr>
              <w:t>i</w:t>
            </w:r>
            <w:proofErr w:type="spellEnd"/>
            <w:r w:rsidRPr="00740FE4">
              <w:rPr>
                <w:rFonts w:cs="Arial"/>
              </w:rPr>
              <w:t>)</w:t>
            </w:r>
          </w:p>
          <w:p w14:paraId="7860B5A7" w14:textId="0760AB34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    </w:t>
            </w:r>
            <w:proofErr w:type="spellStart"/>
            <w:r w:rsidRPr="00740FE4">
              <w:rPr>
                <w:rFonts w:cs="Arial"/>
              </w:rPr>
              <w:t>i</w:t>
            </w:r>
            <w:proofErr w:type="spellEnd"/>
            <w:r w:rsidRPr="00740FE4">
              <w:rPr>
                <w:rFonts w:cs="Arial"/>
              </w:rPr>
              <w:t>+=1</w:t>
            </w:r>
          </w:p>
        </w:tc>
      </w:tr>
      <w:tr w:rsidR="00DF7E17" w14:paraId="775D65ED" w14:textId="77777777" w:rsidTr="00FB0049">
        <w:tc>
          <w:tcPr>
            <w:tcW w:w="8290" w:type="dxa"/>
          </w:tcPr>
          <w:p w14:paraId="24C6AB54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Using WHILE LOOP</w:t>
            </w:r>
          </w:p>
          <w:p w14:paraId="74A77640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2</w:t>
            </w:r>
          </w:p>
          <w:p w14:paraId="5770730E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4</w:t>
            </w:r>
          </w:p>
          <w:p w14:paraId="0FFAB907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6</w:t>
            </w:r>
          </w:p>
          <w:p w14:paraId="20990C53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8</w:t>
            </w:r>
          </w:p>
          <w:p w14:paraId="2A7A8A45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10</w:t>
            </w:r>
          </w:p>
          <w:p w14:paraId="3A1742CC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12</w:t>
            </w:r>
          </w:p>
          <w:p w14:paraId="296A5BC3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14</w:t>
            </w:r>
          </w:p>
          <w:p w14:paraId="704EFE89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16</w:t>
            </w:r>
          </w:p>
          <w:p w14:paraId="2187BE8A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18</w:t>
            </w:r>
          </w:p>
          <w:p w14:paraId="6FA575D8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20</w:t>
            </w:r>
          </w:p>
          <w:p w14:paraId="39A6C4C6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22</w:t>
            </w:r>
          </w:p>
          <w:p w14:paraId="0DEDD051" w14:textId="001C14B2" w:rsidR="00DF7E17" w:rsidRPr="00740FE4" w:rsidRDefault="00FB0049" w:rsidP="00740FE4">
            <w:pPr>
              <w:pStyle w:val="ListParagraph"/>
              <w:ind w:left="0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             24</w:t>
            </w:r>
          </w:p>
        </w:tc>
      </w:tr>
    </w:tbl>
    <w:p w14:paraId="366B7EE8" w14:textId="77777777" w:rsidR="000B7163" w:rsidRPr="00836632" w:rsidRDefault="000B7163" w:rsidP="000B7163">
      <w:pPr>
        <w:pStyle w:val="ListParagraph"/>
        <w:rPr>
          <w:rFonts w:ascii="Arial" w:hAnsi="Arial" w:cs="Arial"/>
        </w:rPr>
      </w:pPr>
    </w:p>
    <w:p w14:paraId="231AD076" w14:textId="54F05FD9" w:rsidR="005F257F" w:rsidRDefault="0045524B" w:rsidP="0083663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836632">
        <w:rPr>
          <w:rFonts w:ascii="Arial" w:hAnsi="Arial" w:cs="Arial"/>
        </w:rPr>
        <w:t>Write the same using for loop.</w:t>
      </w:r>
    </w:p>
    <w:tbl>
      <w:tblPr>
        <w:tblStyle w:val="TableGrid"/>
        <w:tblW w:w="9010" w:type="dxa"/>
        <w:tblInd w:w="695" w:type="dxa"/>
        <w:tblLook w:val="04A0" w:firstRow="1" w:lastRow="0" w:firstColumn="1" w:lastColumn="0" w:noHBand="0" w:noVBand="1"/>
      </w:tblPr>
      <w:tblGrid>
        <w:gridCol w:w="9010"/>
      </w:tblGrid>
      <w:tr w:rsidR="00DF7E17" w14:paraId="65C5FE7E" w14:textId="77777777" w:rsidTr="00DF7E17">
        <w:tc>
          <w:tcPr>
            <w:tcW w:w="9010" w:type="dxa"/>
          </w:tcPr>
          <w:p w14:paraId="1D6161F7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740FE4">
              <w:rPr>
                <w:rFonts w:cs="Arial"/>
              </w:rPr>
              <w:t>print(</w:t>
            </w:r>
            <w:proofErr w:type="gramEnd"/>
            <w:r w:rsidRPr="00740FE4">
              <w:rPr>
                <w:rFonts w:cs="Arial"/>
              </w:rPr>
              <w:t>"Using FOR LOOP")</w:t>
            </w:r>
          </w:p>
          <w:p w14:paraId="3BF7F39B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for </w:t>
            </w:r>
            <w:proofErr w:type="spellStart"/>
            <w:r w:rsidRPr="00740FE4">
              <w:rPr>
                <w:rFonts w:cs="Arial"/>
              </w:rPr>
              <w:t>i</w:t>
            </w:r>
            <w:proofErr w:type="spellEnd"/>
            <w:r w:rsidRPr="00740FE4">
              <w:rPr>
                <w:rFonts w:cs="Arial"/>
              </w:rPr>
              <w:t xml:space="preserve"> in range (1,25):</w:t>
            </w:r>
          </w:p>
          <w:p w14:paraId="324967F6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    if </w:t>
            </w:r>
            <w:proofErr w:type="spellStart"/>
            <w:r w:rsidRPr="00740FE4">
              <w:rPr>
                <w:rFonts w:cs="Arial"/>
              </w:rPr>
              <w:t>i</w:t>
            </w:r>
            <w:proofErr w:type="spellEnd"/>
            <w:r w:rsidRPr="00740FE4">
              <w:rPr>
                <w:rFonts w:cs="Arial"/>
              </w:rPr>
              <w:t xml:space="preserve"> % 2 ==0:</w:t>
            </w:r>
          </w:p>
          <w:p w14:paraId="170995D6" w14:textId="45261C5D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        print(</w:t>
            </w:r>
            <w:proofErr w:type="spellStart"/>
            <w:r w:rsidRPr="00740FE4">
              <w:rPr>
                <w:rFonts w:cs="Arial"/>
              </w:rPr>
              <w:t>i</w:t>
            </w:r>
            <w:proofErr w:type="spellEnd"/>
            <w:r w:rsidRPr="00740FE4">
              <w:rPr>
                <w:rFonts w:cs="Arial"/>
              </w:rPr>
              <w:t>)</w:t>
            </w:r>
          </w:p>
        </w:tc>
      </w:tr>
      <w:tr w:rsidR="00DF7E17" w14:paraId="4613AB6B" w14:textId="77777777" w:rsidTr="00DF7E17">
        <w:tc>
          <w:tcPr>
            <w:tcW w:w="9010" w:type="dxa"/>
          </w:tcPr>
          <w:p w14:paraId="7F571632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Using FOR LOOP</w:t>
            </w:r>
          </w:p>
          <w:p w14:paraId="4AFB79E5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2</w:t>
            </w:r>
          </w:p>
          <w:p w14:paraId="2C80183D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4</w:t>
            </w:r>
          </w:p>
          <w:p w14:paraId="492EB207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6</w:t>
            </w:r>
          </w:p>
          <w:p w14:paraId="1F709687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8</w:t>
            </w:r>
          </w:p>
          <w:p w14:paraId="3D4B86AB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10</w:t>
            </w:r>
          </w:p>
          <w:p w14:paraId="157A2EDB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12</w:t>
            </w:r>
          </w:p>
          <w:p w14:paraId="0B644E25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14</w:t>
            </w:r>
          </w:p>
          <w:p w14:paraId="221698F7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16</w:t>
            </w:r>
          </w:p>
          <w:p w14:paraId="57F7060F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18</w:t>
            </w:r>
          </w:p>
          <w:p w14:paraId="3AB04E7B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20</w:t>
            </w:r>
          </w:p>
          <w:p w14:paraId="18BFA724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22</w:t>
            </w:r>
          </w:p>
          <w:p w14:paraId="77C11A1C" w14:textId="0B7BDD7C" w:rsidR="00DF7E17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24</w:t>
            </w:r>
          </w:p>
        </w:tc>
      </w:tr>
    </w:tbl>
    <w:p w14:paraId="2499F24F" w14:textId="77777777" w:rsidR="000B7163" w:rsidRPr="006361B6" w:rsidRDefault="000B7163" w:rsidP="006361B6">
      <w:pPr>
        <w:rPr>
          <w:rFonts w:ascii="Arial" w:hAnsi="Arial" w:cs="Arial"/>
        </w:rPr>
      </w:pPr>
    </w:p>
    <w:p w14:paraId="78B196A0" w14:textId="50CBB972" w:rsidR="005F257F" w:rsidRDefault="0045524B" w:rsidP="0083663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836632">
        <w:rPr>
          <w:rFonts w:ascii="Arial" w:hAnsi="Arial" w:cs="Arial"/>
        </w:rPr>
        <w:t xml:space="preserve"> Write a program using while loop to evaluate factorial of a number.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DF7E17" w14:paraId="180F30EB" w14:textId="77777777" w:rsidTr="00DF7E17">
        <w:tc>
          <w:tcPr>
            <w:tcW w:w="9010" w:type="dxa"/>
          </w:tcPr>
          <w:p w14:paraId="00D0D127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740FE4">
              <w:rPr>
                <w:rFonts w:cs="Arial"/>
              </w:rPr>
              <w:t>print(</w:t>
            </w:r>
            <w:proofErr w:type="gramEnd"/>
            <w:r w:rsidRPr="00740FE4">
              <w:rPr>
                <w:rFonts w:cs="Arial"/>
              </w:rPr>
              <w:t>"Factorial of a Number (User Input): ")</w:t>
            </w:r>
          </w:p>
          <w:p w14:paraId="65F47CC3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number = </w:t>
            </w:r>
            <w:proofErr w:type="gramStart"/>
            <w:r w:rsidRPr="00740FE4">
              <w:rPr>
                <w:rFonts w:cs="Arial"/>
              </w:rPr>
              <w:t>int(</w:t>
            </w:r>
            <w:proofErr w:type="gramEnd"/>
            <w:r w:rsidRPr="00740FE4">
              <w:rPr>
                <w:rFonts w:cs="Arial"/>
              </w:rPr>
              <w:t>input("Enter the number : "))</w:t>
            </w:r>
          </w:p>
          <w:p w14:paraId="6F633C80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z=1</w:t>
            </w:r>
          </w:p>
          <w:p w14:paraId="4D14E2E0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for </w:t>
            </w:r>
            <w:proofErr w:type="spellStart"/>
            <w:r w:rsidRPr="00740FE4">
              <w:rPr>
                <w:rFonts w:cs="Arial"/>
              </w:rPr>
              <w:t>i</w:t>
            </w:r>
            <w:proofErr w:type="spellEnd"/>
            <w:r w:rsidRPr="00740FE4">
              <w:rPr>
                <w:rFonts w:cs="Arial"/>
              </w:rPr>
              <w:t xml:space="preserve"> in range (2, number+1):</w:t>
            </w:r>
          </w:p>
          <w:p w14:paraId="35508644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    z*=</w:t>
            </w:r>
            <w:proofErr w:type="spellStart"/>
            <w:r w:rsidRPr="00740FE4">
              <w:rPr>
                <w:rFonts w:cs="Arial"/>
              </w:rPr>
              <w:t>i</w:t>
            </w:r>
            <w:proofErr w:type="spellEnd"/>
          </w:p>
          <w:p w14:paraId="708421BD" w14:textId="6D3B9ED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print(z,"\n")</w:t>
            </w:r>
          </w:p>
        </w:tc>
      </w:tr>
      <w:tr w:rsidR="00DF7E17" w14:paraId="0720554B" w14:textId="77777777" w:rsidTr="00DF7E17">
        <w:tc>
          <w:tcPr>
            <w:tcW w:w="9010" w:type="dxa"/>
          </w:tcPr>
          <w:p w14:paraId="354C74D6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Factorial of a Number (User Input): </w:t>
            </w:r>
          </w:p>
          <w:p w14:paraId="512B0A56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Enter the </w:t>
            </w:r>
            <w:proofErr w:type="gramStart"/>
            <w:r w:rsidRPr="00740FE4">
              <w:rPr>
                <w:rFonts w:cs="Arial"/>
              </w:rPr>
              <w:t>number :</w:t>
            </w:r>
            <w:proofErr w:type="gramEnd"/>
            <w:r w:rsidRPr="00740FE4">
              <w:rPr>
                <w:rFonts w:cs="Arial"/>
              </w:rPr>
              <w:t xml:space="preserve"> 5</w:t>
            </w:r>
          </w:p>
          <w:p w14:paraId="19D47885" w14:textId="7B3861DA" w:rsidR="00DF7E17" w:rsidRPr="00740FE4" w:rsidRDefault="00FB0049" w:rsidP="00740FE4">
            <w:pPr>
              <w:pStyle w:val="ListParagraph"/>
              <w:ind w:left="0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120</w:t>
            </w:r>
          </w:p>
        </w:tc>
      </w:tr>
    </w:tbl>
    <w:p w14:paraId="329618B7" w14:textId="77777777" w:rsidR="000B7163" w:rsidRPr="00836632" w:rsidRDefault="000B7163" w:rsidP="000B7163">
      <w:pPr>
        <w:pStyle w:val="ListParagraph"/>
        <w:rPr>
          <w:rFonts w:ascii="Arial" w:hAnsi="Arial" w:cs="Arial"/>
        </w:rPr>
      </w:pPr>
    </w:p>
    <w:p w14:paraId="6A01728B" w14:textId="77777777" w:rsidR="005F257F" w:rsidRPr="00836632" w:rsidRDefault="005F257F" w:rsidP="005F257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bookmarkStart w:id="13" w:name="OLE_LINK2"/>
      <w:r w:rsidRPr="00836632">
        <w:rPr>
          <w:rFonts w:ascii="Arial" w:hAnsi="Arial" w:cs="Arial"/>
        </w:rPr>
        <w:t xml:space="preserve">Write a function </w:t>
      </w:r>
      <w:proofErr w:type="spellStart"/>
      <w:r w:rsidRPr="00836632">
        <w:rPr>
          <w:rFonts w:ascii="Arial" w:hAnsi="Arial" w:cs="Arial"/>
        </w:rPr>
        <w:t>sum_of_squares</w:t>
      </w:r>
      <w:proofErr w:type="spellEnd"/>
      <w:r w:rsidRPr="00836632">
        <w:rPr>
          <w:rFonts w:ascii="Arial" w:hAnsi="Arial" w:cs="Arial"/>
        </w:rPr>
        <w:t xml:space="preserve"> that computes the sum of the squares</w:t>
      </w:r>
    </w:p>
    <w:p w14:paraId="549425F9" w14:textId="548C8F60" w:rsidR="005F257F" w:rsidRPr="00836632" w:rsidRDefault="005F257F" w:rsidP="005F257F">
      <w:pPr>
        <w:pStyle w:val="ListParagraph"/>
        <w:rPr>
          <w:rFonts w:ascii="Arial" w:hAnsi="Arial" w:cs="Arial"/>
        </w:rPr>
      </w:pPr>
      <w:r w:rsidRPr="00836632">
        <w:rPr>
          <w:rFonts w:ascii="Arial" w:hAnsi="Arial" w:cs="Arial"/>
        </w:rPr>
        <w:t xml:space="preserve">Example, </w:t>
      </w:r>
      <w:proofErr w:type="spellStart"/>
      <w:r w:rsidRPr="00836632">
        <w:rPr>
          <w:rFonts w:ascii="Arial" w:hAnsi="Arial" w:cs="Arial"/>
        </w:rPr>
        <w:t>sum_of_</w:t>
      </w:r>
      <w:proofErr w:type="gramStart"/>
      <w:r w:rsidRPr="00836632">
        <w:rPr>
          <w:rFonts w:ascii="Arial" w:hAnsi="Arial" w:cs="Arial"/>
        </w:rPr>
        <w:t>squares</w:t>
      </w:r>
      <w:proofErr w:type="spellEnd"/>
      <w:r w:rsidRPr="00836632">
        <w:rPr>
          <w:rFonts w:ascii="Arial" w:hAnsi="Arial" w:cs="Arial"/>
        </w:rPr>
        <w:t>(</w:t>
      </w:r>
      <w:proofErr w:type="gramEnd"/>
      <w:r w:rsidRPr="00836632">
        <w:rPr>
          <w:rFonts w:ascii="Arial" w:hAnsi="Arial" w:cs="Arial"/>
        </w:rPr>
        <w:t>987) should return 194, since9**2 + 8**2 + 7**2 == 81 +   64 + 49 == 194</w:t>
      </w:r>
    </w:p>
    <w:p w14:paraId="52819560" w14:textId="77777777" w:rsidR="005F257F" w:rsidRPr="00836632" w:rsidRDefault="005F257F" w:rsidP="005F257F">
      <w:pPr>
        <w:pStyle w:val="ListParagraph"/>
        <w:rPr>
          <w:rFonts w:ascii="Arial" w:hAnsi="Arial" w:cs="Arial"/>
        </w:rPr>
      </w:pPr>
      <w:r w:rsidRPr="00836632">
        <w:rPr>
          <w:rFonts w:ascii="Arial" w:hAnsi="Arial" w:cs="Arial"/>
        </w:rPr>
        <w:lastRenderedPageBreak/>
        <w:t xml:space="preserve">Sample </w:t>
      </w:r>
    </w:p>
    <w:p w14:paraId="504C6E7F" w14:textId="77777777" w:rsidR="005F257F" w:rsidRPr="00836632" w:rsidRDefault="005F257F" w:rsidP="005F257F">
      <w:pPr>
        <w:pStyle w:val="ListParagraph"/>
        <w:rPr>
          <w:rFonts w:ascii="Arial" w:hAnsi="Arial" w:cs="Arial"/>
        </w:rPr>
      </w:pPr>
      <w:proofErr w:type="spellStart"/>
      <w:r w:rsidRPr="00836632">
        <w:rPr>
          <w:rFonts w:ascii="Arial" w:hAnsi="Arial" w:cs="Arial"/>
        </w:rPr>
        <w:t>sum_of_</w:t>
      </w:r>
      <w:proofErr w:type="gramStart"/>
      <w:r w:rsidRPr="00836632">
        <w:rPr>
          <w:rFonts w:ascii="Arial" w:hAnsi="Arial" w:cs="Arial"/>
        </w:rPr>
        <w:t>squares</w:t>
      </w:r>
      <w:proofErr w:type="spellEnd"/>
      <w:r w:rsidRPr="00836632">
        <w:rPr>
          <w:rFonts w:ascii="Arial" w:hAnsi="Arial" w:cs="Arial"/>
        </w:rPr>
        <w:t>(</w:t>
      </w:r>
      <w:proofErr w:type="gramEnd"/>
      <w:r w:rsidRPr="00836632">
        <w:rPr>
          <w:rFonts w:ascii="Arial" w:hAnsi="Arial" w:cs="Arial"/>
        </w:rPr>
        <w:t>1)</w:t>
      </w:r>
    </w:p>
    <w:p w14:paraId="1F37EA30" w14:textId="77777777" w:rsidR="005F257F" w:rsidRPr="00836632" w:rsidRDefault="005F257F" w:rsidP="005F257F">
      <w:pPr>
        <w:pStyle w:val="ListParagraph"/>
        <w:rPr>
          <w:rFonts w:ascii="Arial" w:hAnsi="Arial" w:cs="Arial"/>
        </w:rPr>
      </w:pPr>
      <w:r w:rsidRPr="00836632">
        <w:rPr>
          <w:rFonts w:ascii="Arial" w:hAnsi="Arial" w:cs="Arial"/>
        </w:rPr>
        <w:t>1</w:t>
      </w:r>
    </w:p>
    <w:p w14:paraId="3F1FE411" w14:textId="269E8653" w:rsidR="005F257F" w:rsidRPr="00836632" w:rsidRDefault="005F257F" w:rsidP="0070775B">
      <w:pPr>
        <w:pStyle w:val="ListParagraph"/>
        <w:tabs>
          <w:tab w:val="left" w:pos="6600"/>
        </w:tabs>
        <w:rPr>
          <w:rFonts w:ascii="Arial" w:hAnsi="Arial" w:cs="Arial"/>
        </w:rPr>
      </w:pPr>
      <w:proofErr w:type="spellStart"/>
      <w:r w:rsidRPr="00836632">
        <w:rPr>
          <w:rFonts w:ascii="Arial" w:hAnsi="Arial" w:cs="Arial"/>
        </w:rPr>
        <w:t>sum_of_</w:t>
      </w:r>
      <w:proofErr w:type="gramStart"/>
      <w:r w:rsidRPr="00836632">
        <w:rPr>
          <w:rFonts w:ascii="Arial" w:hAnsi="Arial" w:cs="Arial"/>
        </w:rPr>
        <w:t>squares</w:t>
      </w:r>
      <w:proofErr w:type="spellEnd"/>
      <w:r w:rsidRPr="00836632">
        <w:rPr>
          <w:rFonts w:ascii="Arial" w:hAnsi="Arial" w:cs="Arial"/>
        </w:rPr>
        <w:t>(</w:t>
      </w:r>
      <w:proofErr w:type="gramEnd"/>
      <w:r w:rsidRPr="00836632">
        <w:rPr>
          <w:rFonts w:ascii="Arial" w:hAnsi="Arial" w:cs="Arial"/>
        </w:rPr>
        <w:t>9)</w:t>
      </w:r>
      <w:r w:rsidR="0070775B">
        <w:rPr>
          <w:rFonts w:ascii="Arial" w:hAnsi="Arial" w:cs="Arial"/>
        </w:rPr>
        <w:tab/>
      </w:r>
    </w:p>
    <w:p w14:paraId="457D3598" w14:textId="77777777" w:rsidR="005F257F" w:rsidRPr="00836632" w:rsidRDefault="005F257F" w:rsidP="005F257F">
      <w:pPr>
        <w:pStyle w:val="ListParagraph"/>
        <w:rPr>
          <w:rFonts w:ascii="Arial" w:hAnsi="Arial" w:cs="Arial"/>
        </w:rPr>
      </w:pPr>
      <w:r w:rsidRPr="00836632">
        <w:rPr>
          <w:rFonts w:ascii="Arial" w:hAnsi="Arial" w:cs="Arial"/>
        </w:rPr>
        <w:t>81</w:t>
      </w:r>
    </w:p>
    <w:p w14:paraId="6F7DE4C1" w14:textId="77777777" w:rsidR="005F257F" w:rsidRPr="00836632" w:rsidRDefault="005F257F" w:rsidP="005F257F">
      <w:pPr>
        <w:pStyle w:val="ListParagraph"/>
        <w:rPr>
          <w:rFonts w:ascii="Arial" w:hAnsi="Arial" w:cs="Arial"/>
        </w:rPr>
      </w:pPr>
      <w:proofErr w:type="spellStart"/>
      <w:r w:rsidRPr="00836632">
        <w:rPr>
          <w:rFonts w:ascii="Arial" w:hAnsi="Arial" w:cs="Arial"/>
        </w:rPr>
        <w:t>sum_of_</w:t>
      </w:r>
      <w:proofErr w:type="gramStart"/>
      <w:r w:rsidRPr="00836632">
        <w:rPr>
          <w:rFonts w:ascii="Arial" w:hAnsi="Arial" w:cs="Arial"/>
        </w:rPr>
        <w:t>squares</w:t>
      </w:r>
      <w:proofErr w:type="spellEnd"/>
      <w:r w:rsidRPr="00836632">
        <w:rPr>
          <w:rFonts w:ascii="Arial" w:hAnsi="Arial" w:cs="Arial"/>
        </w:rPr>
        <w:t>(</w:t>
      </w:r>
      <w:proofErr w:type="gramEnd"/>
      <w:r w:rsidRPr="00836632">
        <w:rPr>
          <w:rFonts w:ascii="Arial" w:hAnsi="Arial" w:cs="Arial"/>
        </w:rPr>
        <w:t>11)</w:t>
      </w:r>
    </w:p>
    <w:p w14:paraId="4BBDA677" w14:textId="77777777" w:rsidR="005F257F" w:rsidRPr="00836632" w:rsidRDefault="005F257F" w:rsidP="005F257F">
      <w:pPr>
        <w:pStyle w:val="ListParagraph"/>
        <w:rPr>
          <w:rFonts w:ascii="Arial" w:hAnsi="Arial" w:cs="Arial"/>
        </w:rPr>
      </w:pPr>
      <w:r w:rsidRPr="00836632">
        <w:rPr>
          <w:rFonts w:ascii="Arial" w:hAnsi="Arial" w:cs="Arial"/>
        </w:rPr>
        <w:t>2</w:t>
      </w:r>
    </w:p>
    <w:p w14:paraId="45A801DD" w14:textId="77777777" w:rsidR="005F257F" w:rsidRPr="00836632" w:rsidRDefault="005F257F" w:rsidP="005F257F">
      <w:pPr>
        <w:pStyle w:val="ListParagraph"/>
        <w:rPr>
          <w:rFonts w:ascii="Arial" w:hAnsi="Arial" w:cs="Arial"/>
        </w:rPr>
      </w:pPr>
      <w:proofErr w:type="spellStart"/>
      <w:r w:rsidRPr="00836632">
        <w:rPr>
          <w:rFonts w:ascii="Arial" w:hAnsi="Arial" w:cs="Arial"/>
        </w:rPr>
        <w:t>sum_of_</w:t>
      </w:r>
      <w:proofErr w:type="gramStart"/>
      <w:r w:rsidRPr="00836632">
        <w:rPr>
          <w:rFonts w:ascii="Arial" w:hAnsi="Arial" w:cs="Arial"/>
        </w:rPr>
        <w:t>squares</w:t>
      </w:r>
      <w:proofErr w:type="spellEnd"/>
      <w:r w:rsidRPr="00836632">
        <w:rPr>
          <w:rFonts w:ascii="Arial" w:hAnsi="Arial" w:cs="Arial"/>
        </w:rPr>
        <w:t>(</w:t>
      </w:r>
      <w:proofErr w:type="gramEnd"/>
      <w:r w:rsidRPr="00836632">
        <w:rPr>
          <w:rFonts w:ascii="Arial" w:hAnsi="Arial" w:cs="Arial"/>
        </w:rPr>
        <w:t>121)</w:t>
      </w:r>
    </w:p>
    <w:p w14:paraId="595C64EF" w14:textId="77777777" w:rsidR="005F257F" w:rsidRPr="00836632" w:rsidRDefault="005F257F" w:rsidP="005F257F">
      <w:pPr>
        <w:pStyle w:val="ListParagraph"/>
        <w:rPr>
          <w:rFonts w:ascii="Arial" w:hAnsi="Arial" w:cs="Arial"/>
        </w:rPr>
      </w:pPr>
      <w:r w:rsidRPr="00836632">
        <w:rPr>
          <w:rFonts w:ascii="Arial" w:hAnsi="Arial" w:cs="Arial"/>
        </w:rPr>
        <w:t>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DF7E17" w14:paraId="4607C5EF" w14:textId="77777777" w:rsidTr="00DF7E17">
        <w:tc>
          <w:tcPr>
            <w:tcW w:w="9010" w:type="dxa"/>
          </w:tcPr>
          <w:bookmarkEnd w:id="13"/>
          <w:p w14:paraId="44C33470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740FE4">
              <w:rPr>
                <w:rFonts w:cs="Arial"/>
              </w:rPr>
              <w:t>print(</w:t>
            </w:r>
            <w:proofErr w:type="gramEnd"/>
            <w:r w:rsidRPr="00740FE4">
              <w:rPr>
                <w:rFonts w:cs="Arial"/>
              </w:rPr>
              <w:t>"Sum of Squares")</w:t>
            </w:r>
          </w:p>
          <w:p w14:paraId="0FBF7B71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a=</w:t>
            </w:r>
            <w:proofErr w:type="gramStart"/>
            <w:r w:rsidRPr="00740FE4">
              <w:rPr>
                <w:rFonts w:cs="Arial"/>
              </w:rPr>
              <w:t>int(</w:t>
            </w:r>
            <w:proofErr w:type="gramEnd"/>
            <w:r w:rsidRPr="00740FE4">
              <w:rPr>
                <w:rFonts w:cs="Arial"/>
              </w:rPr>
              <w:t>input("Enter the number: "))</w:t>
            </w:r>
          </w:p>
          <w:p w14:paraId="3FEF4DDB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digits=[int(d) for d in str(a)]</w:t>
            </w:r>
          </w:p>
          <w:p w14:paraId="5A8AA00D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proofErr w:type="spellStart"/>
            <w:r w:rsidRPr="00740FE4">
              <w:rPr>
                <w:rFonts w:cs="Arial"/>
              </w:rPr>
              <w:t>sum_of_squares</w:t>
            </w:r>
            <w:proofErr w:type="spellEnd"/>
            <w:r w:rsidRPr="00740FE4">
              <w:rPr>
                <w:rFonts w:cs="Arial"/>
              </w:rPr>
              <w:t xml:space="preserve">= </w:t>
            </w:r>
            <w:proofErr w:type="gramStart"/>
            <w:r w:rsidRPr="00740FE4">
              <w:rPr>
                <w:rFonts w:cs="Arial"/>
              </w:rPr>
              <w:t>sum(</w:t>
            </w:r>
            <w:proofErr w:type="gramEnd"/>
            <w:r w:rsidRPr="00740FE4">
              <w:rPr>
                <w:rFonts w:cs="Arial"/>
              </w:rPr>
              <w:t xml:space="preserve">d**2 </w:t>
            </w:r>
            <w:proofErr w:type="spellStart"/>
            <w:r w:rsidRPr="00740FE4">
              <w:rPr>
                <w:rFonts w:cs="Arial"/>
              </w:rPr>
              <w:t>for d</w:t>
            </w:r>
            <w:proofErr w:type="spellEnd"/>
            <w:r w:rsidRPr="00740FE4">
              <w:rPr>
                <w:rFonts w:cs="Arial"/>
              </w:rPr>
              <w:t xml:space="preserve"> in digits)</w:t>
            </w:r>
          </w:p>
          <w:p w14:paraId="08AF3EC5" w14:textId="7234F14C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print(</w:t>
            </w:r>
            <w:proofErr w:type="spellStart"/>
            <w:r w:rsidRPr="00740FE4">
              <w:rPr>
                <w:rFonts w:cs="Arial"/>
              </w:rPr>
              <w:t>sum_of_squares</w:t>
            </w:r>
            <w:proofErr w:type="spellEnd"/>
            <w:r w:rsidRPr="00740FE4">
              <w:rPr>
                <w:rFonts w:cs="Arial"/>
              </w:rPr>
              <w:t>)</w:t>
            </w:r>
          </w:p>
        </w:tc>
      </w:tr>
      <w:tr w:rsidR="00DF7E17" w14:paraId="6B77B973" w14:textId="77777777" w:rsidTr="00DF7E17">
        <w:tc>
          <w:tcPr>
            <w:tcW w:w="9010" w:type="dxa"/>
          </w:tcPr>
          <w:p w14:paraId="45BF22EE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Sum of Squares</w:t>
            </w:r>
          </w:p>
          <w:p w14:paraId="50ABD229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Enter the number: 121</w:t>
            </w:r>
          </w:p>
          <w:p w14:paraId="33414EC5" w14:textId="0FDB968C" w:rsidR="00DF7E17" w:rsidRPr="00740FE4" w:rsidRDefault="00740FE4" w:rsidP="00740FE4">
            <w:pPr>
              <w:pStyle w:val="ListParagraph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           </w:t>
            </w:r>
            <w:r w:rsidR="00FB0049" w:rsidRPr="00740FE4">
              <w:rPr>
                <w:rFonts w:cs="Arial"/>
              </w:rPr>
              <w:t>6</w:t>
            </w:r>
          </w:p>
        </w:tc>
      </w:tr>
    </w:tbl>
    <w:p w14:paraId="4DC02605" w14:textId="330E4D9C" w:rsidR="00BD12C3" w:rsidRPr="004D78CE" w:rsidRDefault="00BD12C3" w:rsidP="005F257F">
      <w:pPr>
        <w:pStyle w:val="ListParagraph"/>
        <w:rPr>
          <w:rFonts w:ascii="Arial" w:hAnsi="Arial" w:cs="Arial"/>
        </w:rPr>
      </w:pPr>
    </w:p>
    <w:p w14:paraId="72565AAB" w14:textId="16AF6CE3" w:rsidR="0083687B" w:rsidRPr="0083687B" w:rsidRDefault="0083687B" w:rsidP="0083687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bookmarkStart w:id="14" w:name="OLE_LINK4"/>
      <w:r w:rsidRPr="0083687B">
        <w:rPr>
          <w:rFonts w:ascii="Arial" w:hAnsi="Arial" w:cs="Arial"/>
        </w:rPr>
        <w:t>Write a Python program to get the Fibonacci series between 0 to 50.</w:t>
      </w:r>
    </w:p>
    <w:p w14:paraId="75E154CB" w14:textId="77777777" w:rsidR="0083687B" w:rsidRPr="0083687B" w:rsidRDefault="0083687B" w:rsidP="0083687B">
      <w:pPr>
        <w:pStyle w:val="ListParagraph"/>
        <w:rPr>
          <w:rFonts w:ascii="Arial" w:hAnsi="Arial" w:cs="Arial"/>
        </w:rPr>
      </w:pPr>
      <w:proofErr w:type="gramStart"/>
      <w:r w:rsidRPr="0083687B">
        <w:rPr>
          <w:rFonts w:ascii="Arial" w:hAnsi="Arial" w:cs="Arial"/>
        </w:rPr>
        <w:t>Note :</w:t>
      </w:r>
      <w:proofErr w:type="gramEnd"/>
      <w:r w:rsidRPr="0083687B">
        <w:rPr>
          <w:rFonts w:ascii="Arial" w:hAnsi="Arial" w:cs="Arial"/>
        </w:rPr>
        <w:t xml:space="preserve"> The Fibonacci Sequence is the series of numbers :</w:t>
      </w:r>
    </w:p>
    <w:p w14:paraId="607EE78E" w14:textId="77777777" w:rsidR="0083687B" w:rsidRPr="0083687B" w:rsidRDefault="0083687B" w:rsidP="0083687B">
      <w:pPr>
        <w:pStyle w:val="ListParagraph"/>
        <w:rPr>
          <w:rFonts w:ascii="Arial" w:hAnsi="Arial" w:cs="Arial"/>
        </w:rPr>
      </w:pPr>
      <w:r w:rsidRPr="0083687B">
        <w:rPr>
          <w:rFonts w:ascii="Arial" w:hAnsi="Arial" w:cs="Arial"/>
        </w:rPr>
        <w:t>0, 1, 1, 2, 3, 5, 8, 13, 21, ....</w:t>
      </w:r>
    </w:p>
    <w:p w14:paraId="7F861D81" w14:textId="77777777" w:rsidR="0083687B" w:rsidRPr="0083687B" w:rsidRDefault="0083687B" w:rsidP="0083687B">
      <w:pPr>
        <w:pStyle w:val="ListParagraph"/>
        <w:rPr>
          <w:rFonts w:ascii="Arial" w:hAnsi="Arial" w:cs="Arial"/>
        </w:rPr>
      </w:pPr>
      <w:r w:rsidRPr="0083687B">
        <w:rPr>
          <w:rFonts w:ascii="Arial" w:hAnsi="Arial" w:cs="Arial"/>
        </w:rPr>
        <w:t>Every next number is found by adding up the two numbers before it.</w:t>
      </w:r>
    </w:p>
    <w:p w14:paraId="5726E5C8" w14:textId="77777777" w:rsidR="0083687B" w:rsidRPr="0083687B" w:rsidRDefault="0083687B" w:rsidP="0083687B">
      <w:pPr>
        <w:pStyle w:val="ListParagraph"/>
        <w:rPr>
          <w:rFonts w:ascii="Arial" w:hAnsi="Arial" w:cs="Arial"/>
        </w:rPr>
      </w:pPr>
      <w:r w:rsidRPr="0083687B">
        <w:rPr>
          <w:rFonts w:ascii="Arial" w:hAnsi="Arial" w:cs="Arial"/>
        </w:rPr>
        <w:t xml:space="preserve">Expected </w:t>
      </w:r>
      <w:proofErr w:type="gramStart"/>
      <w:r w:rsidRPr="0083687B">
        <w:rPr>
          <w:rFonts w:ascii="Arial" w:hAnsi="Arial" w:cs="Arial"/>
        </w:rPr>
        <w:t>Output :</w:t>
      </w:r>
      <w:proofErr w:type="gramEnd"/>
      <w:r w:rsidRPr="0083687B">
        <w:rPr>
          <w:rFonts w:ascii="Arial" w:hAnsi="Arial" w:cs="Arial"/>
        </w:rPr>
        <w:t xml:space="preserve"> 1 1 2 3 5 8 13 21 34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F7E17" w14:paraId="3F844EF6" w14:textId="77777777" w:rsidTr="00DF7E17">
        <w:tc>
          <w:tcPr>
            <w:tcW w:w="9010" w:type="dxa"/>
          </w:tcPr>
          <w:bookmarkEnd w:id="1"/>
          <w:bookmarkEnd w:id="14"/>
          <w:p w14:paraId="641E45E0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proofErr w:type="gramStart"/>
            <w:r w:rsidRPr="00740FE4">
              <w:rPr>
                <w:rFonts w:cs="Arial"/>
              </w:rPr>
              <w:t>print(</w:t>
            </w:r>
            <w:proofErr w:type="gramEnd"/>
            <w:r w:rsidRPr="00740FE4">
              <w:rPr>
                <w:rFonts w:cs="Arial"/>
              </w:rPr>
              <w:t>"Fibonacci Series")</w:t>
            </w:r>
          </w:p>
          <w:p w14:paraId="786B7E02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proofErr w:type="spellStart"/>
            <w:proofErr w:type="gramStart"/>
            <w:r w:rsidRPr="00740FE4">
              <w:rPr>
                <w:rFonts w:cs="Arial"/>
              </w:rPr>
              <w:t>a,b</w:t>
            </w:r>
            <w:proofErr w:type="spellEnd"/>
            <w:proofErr w:type="gramEnd"/>
            <w:r w:rsidRPr="00740FE4">
              <w:rPr>
                <w:rFonts w:cs="Arial"/>
              </w:rPr>
              <w:t>=0,1</w:t>
            </w:r>
          </w:p>
          <w:p w14:paraId="4ECE188C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while a&lt;=50:</w:t>
            </w:r>
          </w:p>
          <w:p w14:paraId="53909C95" w14:textId="77777777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    </w:t>
            </w:r>
            <w:proofErr w:type="gramStart"/>
            <w:r w:rsidRPr="00740FE4">
              <w:rPr>
                <w:rFonts w:cs="Arial"/>
              </w:rPr>
              <w:t>print(</w:t>
            </w:r>
            <w:proofErr w:type="spellStart"/>
            <w:proofErr w:type="gramEnd"/>
            <w:r w:rsidRPr="00740FE4">
              <w:rPr>
                <w:rFonts w:cs="Arial"/>
              </w:rPr>
              <w:t>a,end</w:t>
            </w:r>
            <w:proofErr w:type="spellEnd"/>
            <w:r w:rsidRPr="00740FE4">
              <w:rPr>
                <w:rFonts w:cs="Arial"/>
              </w:rPr>
              <w:t>=" ")</w:t>
            </w:r>
          </w:p>
          <w:p w14:paraId="3ECC5276" w14:textId="6DD3E548" w:rsidR="00DF7E17" w:rsidRPr="00740FE4" w:rsidRDefault="00DF7E17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 xml:space="preserve">    </w:t>
            </w:r>
            <w:proofErr w:type="spellStart"/>
            <w:proofErr w:type="gramStart"/>
            <w:r w:rsidRPr="00740FE4">
              <w:rPr>
                <w:rFonts w:cs="Arial"/>
              </w:rPr>
              <w:t>a,b</w:t>
            </w:r>
            <w:proofErr w:type="spellEnd"/>
            <w:proofErr w:type="gramEnd"/>
            <w:r w:rsidRPr="00740FE4">
              <w:rPr>
                <w:rFonts w:cs="Arial"/>
              </w:rPr>
              <w:t>=</w:t>
            </w:r>
            <w:proofErr w:type="spellStart"/>
            <w:r w:rsidRPr="00740FE4">
              <w:rPr>
                <w:rFonts w:cs="Arial"/>
              </w:rPr>
              <w:t>b,a+b</w:t>
            </w:r>
            <w:proofErr w:type="spellEnd"/>
          </w:p>
        </w:tc>
      </w:tr>
      <w:tr w:rsidR="00DF7E17" w14:paraId="1A136F75" w14:textId="77777777" w:rsidTr="00DF7E17">
        <w:tc>
          <w:tcPr>
            <w:tcW w:w="9010" w:type="dxa"/>
          </w:tcPr>
          <w:p w14:paraId="1858F786" w14:textId="77777777" w:rsidR="00FB0049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Fibonacci Series</w:t>
            </w:r>
          </w:p>
          <w:p w14:paraId="51D601E4" w14:textId="281C949E" w:rsidR="00DF7E17" w:rsidRPr="00740FE4" w:rsidRDefault="00FB0049" w:rsidP="00740FE4">
            <w:pPr>
              <w:pStyle w:val="ListParagraph"/>
              <w:jc w:val="both"/>
              <w:rPr>
                <w:rFonts w:cs="Arial"/>
              </w:rPr>
            </w:pPr>
            <w:r w:rsidRPr="00740FE4">
              <w:rPr>
                <w:rFonts w:cs="Arial"/>
              </w:rPr>
              <w:t>0 1 1 2 3 5 8 13 21 34</w:t>
            </w:r>
          </w:p>
        </w:tc>
      </w:tr>
    </w:tbl>
    <w:p w14:paraId="601521CA" w14:textId="77777777" w:rsidR="00374977" w:rsidRDefault="00374977" w:rsidP="0083561A">
      <w:pPr>
        <w:rPr>
          <w:rFonts w:ascii="Arial" w:hAnsi="Arial" w:cs="Arial"/>
        </w:rPr>
      </w:pPr>
    </w:p>
    <w:p w14:paraId="7B04AE06" w14:textId="77777777" w:rsidR="00920472" w:rsidRDefault="00920472" w:rsidP="0083561A">
      <w:pPr>
        <w:rPr>
          <w:rFonts w:ascii="Arial" w:hAnsi="Arial" w:cs="Arial"/>
        </w:rPr>
      </w:pPr>
    </w:p>
    <w:p w14:paraId="76F6DE37" w14:textId="77777777" w:rsidR="00920472" w:rsidRDefault="00920472" w:rsidP="0083561A">
      <w:pPr>
        <w:rPr>
          <w:rFonts w:ascii="Arial" w:hAnsi="Arial" w:cs="Arial"/>
        </w:rPr>
      </w:pPr>
    </w:p>
    <w:p w14:paraId="659CC6AD" w14:textId="77777777" w:rsidR="00920472" w:rsidRDefault="00920472" w:rsidP="0083561A">
      <w:pPr>
        <w:rPr>
          <w:rFonts w:ascii="Arial" w:hAnsi="Arial" w:cs="Arial"/>
        </w:rPr>
      </w:pPr>
    </w:p>
    <w:p w14:paraId="7EE2DC2F" w14:textId="77777777" w:rsidR="00920472" w:rsidRDefault="00920472" w:rsidP="0083561A">
      <w:pPr>
        <w:rPr>
          <w:rFonts w:ascii="Arial" w:hAnsi="Arial" w:cs="Arial"/>
        </w:rPr>
      </w:pPr>
    </w:p>
    <w:p w14:paraId="2D3B5D24" w14:textId="77777777" w:rsidR="00920472" w:rsidRDefault="00920472" w:rsidP="0083561A">
      <w:pPr>
        <w:rPr>
          <w:rFonts w:ascii="Arial" w:hAnsi="Arial" w:cs="Arial"/>
        </w:rPr>
      </w:pPr>
    </w:p>
    <w:p w14:paraId="609CF04A" w14:textId="77777777" w:rsidR="00920472" w:rsidRDefault="00920472" w:rsidP="0083561A">
      <w:pPr>
        <w:rPr>
          <w:rFonts w:ascii="Arial" w:hAnsi="Arial" w:cs="Arial"/>
        </w:rPr>
      </w:pPr>
    </w:p>
    <w:p w14:paraId="4DE81112" w14:textId="77777777" w:rsidR="00920472" w:rsidRDefault="00920472" w:rsidP="0083561A">
      <w:pPr>
        <w:rPr>
          <w:rFonts w:ascii="Arial" w:hAnsi="Arial" w:cs="Arial"/>
        </w:rPr>
      </w:pPr>
    </w:p>
    <w:p w14:paraId="6D2351B8" w14:textId="77777777" w:rsidR="00920472" w:rsidRDefault="00920472" w:rsidP="0083561A">
      <w:pPr>
        <w:rPr>
          <w:rFonts w:ascii="Arial" w:hAnsi="Arial" w:cs="Arial"/>
        </w:rPr>
      </w:pPr>
    </w:p>
    <w:p w14:paraId="2E3A3FBB" w14:textId="77777777" w:rsidR="00920472" w:rsidRDefault="00920472" w:rsidP="0083561A">
      <w:pPr>
        <w:rPr>
          <w:rFonts w:ascii="Arial" w:hAnsi="Arial" w:cs="Arial"/>
        </w:rPr>
      </w:pPr>
    </w:p>
    <w:p w14:paraId="57F170E0" w14:textId="77777777" w:rsidR="00920472" w:rsidRDefault="00920472" w:rsidP="0083561A">
      <w:pPr>
        <w:rPr>
          <w:rFonts w:ascii="Arial" w:hAnsi="Arial" w:cs="Arial"/>
        </w:rPr>
      </w:pPr>
    </w:p>
    <w:p w14:paraId="3D650403" w14:textId="77777777" w:rsidR="00920472" w:rsidRDefault="00920472" w:rsidP="0083561A">
      <w:pPr>
        <w:rPr>
          <w:rFonts w:ascii="Arial" w:hAnsi="Arial" w:cs="Arial"/>
        </w:rPr>
      </w:pPr>
    </w:p>
    <w:p w14:paraId="2BC24572" w14:textId="77777777" w:rsidR="00920472" w:rsidRDefault="00920472" w:rsidP="0083561A">
      <w:pPr>
        <w:rPr>
          <w:rFonts w:ascii="Arial" w:hAnsi="Arial" w:cs="Arial"/>
        </w:rPr>
      </w:pPr>
    </w:p>
    <w:p w14:paraId="285161A7" w14:textId="77777777" w:rsidR="00920472" w:rsidRDefault="00920472" w:rsidP="0083561A">
      <w:pPr>
        <w:rPr>
          <w:rFonts w:ascii="Arial" w:hAnsi="Arial" w:cs="Arial"/>
        </w:rPr>
      </w:pPr>
    </w:p>
    <w:p w14:paraId="2E498814" w14:textId="77777777" w:rsidR="00920472" w:rsidRDefault="00920472" w:rsidP="0083561A">
      <w:pPr>
        <w:rPr>
          <w:rFonts w:ascii="Arial" w:hAnsi="Arial" w:cs="Arial"/>
        </w:rPr>
      </w:pPr>
    </w:p>
    <w:p w14:paraId="6143D077" w14:textId="77777777" w:rsidR="00920472" w:rsidRDefault="00920472" w:rsidP="0083561A">
      <w:pPr>
        <w:rPr>
          <w:rFonts w:ascii="Arial" w:hAnsi="Arial" w:cs="Arial"/>
        </w:rPr>
      </w:pPr>
    </w:p>
    <w:p w14:paraId="236D56A9" w14:textId="77777777" w:rsidR="00920472" w:rsidRDefault="00920472" w:rsidP="0083561A">
      <w:pPr>
        <w:rPr>
          <w:rFonts w:ascii="Arial" w:hAnsi="Arial" w:cs="Arial"/>
        </w:rPr>
      </w:pPr>
    </w:p>
    <w:p w14:paraId="5197AC68" w14:textId="77777777" w:rsidR="00920472" w:rsidRDefault="00920472" w:rsidP="0083561A">
      <w:pPr>
        <w:rPr>
          <w:rFonts w:ascii="Arial" w:hAnsi="Arial" w:cs="Arial"/>
        </w:rPr>
      </w:pPr>
    </w:p>
    <w:p w14:paraId="0C8A82F3" w14:textId="77777777" w:rsidR="00920472" w:rsidRDefault="00920472" w:rsidP="0083561A">
      <w:pPr>
        <w:rPr>
          <w:rFonts w:ascii="Arial" w:hAnsi="Arial" w:cs="Arial"/>
        </w:rPr>
      </w:pPr>
    </w:p>
    <w:p w14:paraId="620BB620" w14:textId="77777777" w:rsidR="00920472" w:rsidRDefault="00920472" w:rsidP="0083561A">
      <w:pPr>
        <w:rPr>
          <w:rFonts w:ascii="Arial" w:hAnsi="Arial" w:cs="Arial"/>
        </w:rPr>
      </w:pPr>
    </w:p>
    <w:p w14:paraId="7ABAB0B5" w14:textId="77777777" w:rsidR="00920472" w:rsidRDefault="00920472" w:rsidP="0083561A">
      <w:pPr>
        <w:rPr>
          <w:rFonts w:ascii="Arial" w:hAnsi="Arial" w:cs="Arial"/>
        </w:rPr>
      </w:pPr>
    </w:p>
    <w:p w14:paraId="6E10F9AE" w14:textId="77777777" w:rsidR="00920472" w:rsidRDefault="00920472" w:rsidP="0083561A">
      <w:pPr>
        <w:rPr>
          <w:rFonts w:ascii="Arial" w:hAnsi="Arial" w:cs="Arial"/>
        </w:rPr>
      </w:pPr>
    </w:p>
    <w:p w14:paraId="6B4C809F" w14:textId="1746B9B1" w:rsidR="00920472" w:rsidRPr="0083561A" w:rsidRDefault="00920472" w:rsidP="0083561A">
      <w:pPr>
        <w:rPr>
          <w:rFonts w:ascii="Arial" w:hAnsi="Arial" w:cs="Arial"/>
        </w:rPr>
      </w:pPr>
    </w:p>
    <w:sectPr w:rsidR="00920472" w:rsidRPr="0083561A" w:rsidSect="008C1857">
      <w:headerReference w:type="default" r:id="rId11"/>
      <w:footerReference w:type="defaul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65E86" w14:textId="77777777" w:rsidR="00FB13F3" w:rsidRDefault="00FB13F3" w:rsidP="008E3B86">
      <w:r>
        <w:separator/>
      </w:r>
    </w:p>
  </w:endnote>
  <w:endnote w:type="continuationSeparator" w:id="0">
    <w:p w14:paraId="3A219B53" w14:textId="77777777" w:rsidR="00FB13F3" w:rsidRDefault="00FB13F3" w:rsidP="008E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B39F9" w14:textId="77777777" w:rsidR="005120DA" w:rsidRDefault="005120DA">
    <w:pPr>
      <w:pStyle w:val="Footer"/>
    </w:pPr>
  </w:p>
  <w:p w14:paraId="28DBD99A" w14:textId="77777777" w:rsidR="005120DA" w:rsidRDefault="005120DA">
    <w:pPr>
      <w:pStyle w:val="Footer"/>
    </w:pPr>
    <w:r>
      <w:rPr>
        <w:rFonts w:ascii="Arial" w:hAnsi="Arial" w:cs="Arial"/>
        <w:sz w:val="20"/>
      </w:rPr>
      <w:t>Copyright</w:t>
    </w:r>
    <w:r w:rsidRPr="00386193">
      <w:rPr>
        <w:rFonts w:ascii="Arial" w:hAnsi="Arial" w:cs="Arial"/>
        <w:sz w:val="20"/>
      </w:rPr>
      <w:t xml:space="preserve"> © 20</w:t>
    </w:r>
    <w:r>
      <w:rPr>
        <w:rFonts w:ascii="Arial" w:hAnsi="Arial" w:cs="Arial"/>
        <w:sz w:val="20"/>
      </w:rPr>
      <w:t>20</w:t>
    </w:r>
    <w:r w:rsidRPr="00386193">
      <w:rPr>
        <w:rFonts w:ascii="Arial" w:hAnsi="Arial" w:cs="Arial"/>
        <w:sz w:val="20"/>
      </w:rPr>
      <w:t xml:space="preserve"> Accenture</w:t>
    </w:r>
    <w:r>
      <w:rPr>
        <w:rFonts w:ascii="Arial" w:hAnsi="Arial" w:cs="Arial"/>
        <w:sz w:val="20"/>
      </w:rPr>
      <w:t>.</w:t>
    </w:r>
    <w:r w:rsidRPr="00386193">
      <w:rPr>
        <w:rFonts w:ascii="Arial" w:hAnsi="Arial" w:cs="Arial"/>
        <w:sz w:val="20"/>
      </w:rPr>
      <w:t xml:space="preserve">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57B69" w14:textId="77777777" w:rsidR="00FB13F3" w:rsidRDefault="00FB13F3" w:rsidP="008E3B86">
      <w:r>
        <w:separator/>
      </w:r>
    </w:p>
  </w:footnote>
  <w:footnote w:type="continuationSeparator" w:id="0">
    <w:p w14:paraId="7A91CBFD" w14:textId="77777777" w:rsidR="00FB13F3" w:rsidRDefault="00FB13F3" w:rsidP="008E3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7"/>
      <w:gridCol w:w="3007"/>
      <w:gridCol w:w="3007"/>
    </w:tblGrid>
    <w:tr w:rsidR="1119CCE0" w14:paraId="38C501DB" w14:textId="77777777" w:rsidTr="004D78CE">
      <w:tc>
        <w:tcPr>
          <w:tcW w:w="3007" w:type="dxa"/>
        </w:tcPr>
        <w:p w14:paraId="5222E85E" w14:textId="4423E22A" w:rsidR="1119CCE0" w:rsidRDefault="1119CCE0" w:rsidP="004D78CE">
          <w:pPr>
            <w:pStyle w:val="Header"/>
            <w:ind w:left="-115"/>
          </w:pPr>
        </w:p>
      </w:tc>
      <w:tc>
        <w:tcPr>
          <w:tcW w:w="3007" w:type="dxa"/>
        </w:tcPr>
        <w:p w14:paraId="1EB15817" w14:textId="4A860B0C" w:rsidR="1119CCE0" w:rsidRDefault="1119CCE0" w:rsidP="004D78CE">
          <w:pPr>
            <w:pStyle w:val="Header"/>
            <w:jc w:val="center"/>
          </w:pPr>
        </w:p>
      </w:tc>
      <w:tc>
        <w:tcPr>
          <w:tcW w:w="3007" w:type="dxa"/>
        </w:tcPr>
        <w:p w14:paraId="2FBE807A" w14:textId="7F0C5912" w:rsidR="1119CCE0" w:rsidRDefault="1119CCE0" w:rsidP="004D78CE">
          <w:pPr>
            <w:pStyle w:val="Header"/>
            <w:ind w:right="-115"/>
            <w:jc w:val="right"/>
          </w:pPr>
        </w:p>
      </w:tc>
    </w:tr>
  </w:tbl>
  <w:p w14:paraId="005F15A4" w14:textId="3BF1A42B" w:rsidR="1119CCE0" w:rsidRDefault="1119CCE0" w:rsidP="004D7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16422E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multilevel"/>
    <w:tmpl w:val="F9224B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singleLevel"/>
    <w:tmpl w:val="785004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326652"/>
    <w:multiLevelType w:val="hybridMultilevel"/>
    <w:tmpl w:val="F05805DA"/>
    <w:lvl w:ilvl="0" w:tplc="7AAED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FE31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ACE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BC4D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06FA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84A2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647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64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5EF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052F6"/>
    <w:multiLevelType w:val="hybridMultilevel"/>
    <w:tmpl w:val="C600785C"/>
    <w:lvl w:ilvl="0" w:tplc="C2E68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6C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AE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48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E3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8A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60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C9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87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BD34BD"/>
    <w:multiLevelType w:val="hybridMultilevel"/>
    <w:tmpl w:val="733C4CAE"/>
    <w:lvl w:ilvl="0" w:tplc="13E462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E30B8"/>
    <w:multiLevelType w:val="hybridMultilevel"/>
    <w:tmpl w:val="9954A06A"/>
    <w:lvl w:ilvl="0" w:tplc="8DA0B7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34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90C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216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F45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E0EE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BAF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3A1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24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726D69"/>
    <w:multiLevelType w:val="hybridMultilevel"/>
    <w:tmpl w:val="FA32D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943BC"/>
    <w:multiLevelType w:val="hybridMultilevel"/>
    <w:tmpl w:val="7A8E2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A734C"/>
    <w:multiLevelType w:val="hybridMultilevel"/>
    <w:tmpl w:val="FAC85E6E"/>
    <w:lvl w:ilvl="0" w:tplc="5E1E3B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C663D"/>
    <w:multiLevelType w:val="hybridMultilevel"/>
    <w:tmpl w:val="117E5C26"/>
    <w:lvl w:ilvl="0" w:tplc="AF8C32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C4D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D294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F4C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0B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047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A26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B00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921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D00CDB"/>
    <w:multiLevelType w:val="hybridMultilevel"/>
    <w:tmpl w:val="A434ED98"/>
    <w:lvl w:ilvl="0" w:tplc="72746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6E73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687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03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94E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DD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ADE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F006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D0B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685E5D"/>
    <w:multiLevelType w:val="multilevel"/>
    <w:tmpl w:val="E0C0C5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 w16cid:durableId="1848137031">
    <w:abstractNumId w:val="12"/>
  </w:num>
  <w:num w:numId="2" w16cid:durableId="1953243135">
    <w:abstractNumId w:val="2"/>
  </w:num>
  <w:num w:numId="3" w16cid:durableId="962806093">
    <w:abstractNumId w:val="1"/>
  </w:num>
  <w:num w:numId="4" w16cid:durableId="114375336">
    <w:abstractNumId w:val="0"/>
  </w:num>
  <w:num w:numId="5" w16cid:durableId="1476264222">
    <w:abstractNumId w:val="2"/>
  </w:num>
  <w:num w:numId="6" w16cid:durableId="1896964768">
    <w:abstractNumId w:val="6"/>
  </w:num>
  <w:num w:numId="7" w16cid:durableId="886917294">
    <w:abstractNumId w:val="3"/>
  </w:num>
  <w:num w:numId="8" w16cid:durableId="1178888509">
    <w:abstractNumId w:val="10"/>
  </w:num>
  <w:num w:numId="9" w16cid:durableId="726608877">
    <w:abstractNumId w:val="8"/>
  </w:num>
  <w:num w:numId="10" w16cid:durableId="1294019343">
    <w:abstractNumId w:val="9"/>
  </w:num>
  <w:num w:numId="11" w16cid:durableId="1165390666">
    <w:abstractNumId w:val="5"/>
  </w:num>
  <w:num w:numId="12" w16cid:durableId="1540776579">
    <w:abstractNumId w:val="7"/>
  </w:num>
  <w:num w:numId="13" w16cid:durableId="673915213">
    <w:abstractNumId w:val="11"/>
  </w:num>
  <w:num w:numId="14" w16cid:durableId="935598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AC"/>
    <w:rsid w:val="000B250C"/>
    <w:rsid w:val="000B7163"/>
    <w:rsid w:val="000C004F"/>
    <w:rsid w:val="000C77A1"/>
    <w:rsid w:val="000D230C"/>
    <w:rsid w:val="0013310B"/>
    <w:rsid w:val="00134D7B"/>
    <w:rsid w:val="001417F9"/>
    <w:rsid w:val="00155076"/>
    <w:rsid w:val="001665AA"/>
    <w:rsid w:val="00185C39"/>
    <w:rsid w:val="001A10CB"/>
    <w:rsid w:val="001C0DD3"/>
    <w:rsid w:val="001C22DC"/>
    <w:rsid w:val="001D1C1F"/>
    <w:rsid w:val="001F7F58"/>
    <w:rsid w:val="00206224"/>
    <w:rsid w:val="00212770"/>
    <w:rsid w:val="00225B6C"/>
    <w:rsid w:val="00230624"/>
    <w:rsid w:val="002429F3"/>
    <w:rsid w:val="00243A21"/>
    <w:rsid w:val="0027441D"/>
    <w:rsid w:val="00275914"/>
    <w:rsid w:val="00285FC8"/>
    <w:rsid w:val="00295F7E"/>
    <w:rsid w:val="002B10FF"/>
    <w:rsid w:val="002C17D2"/>
    <w:rsid w:val="002D3158"/>
    <w:rsid w:val="003113C8"/>
    <w:rsid w:val="00313A4F"/>
    <w:rsid w:val="00332406"/>
    <w:rsid w:val="00344B6D"/>
    <w:rsid w:val="00366592"/>
    <w:rsid w:val="00374977"/>
    <w:rsid w:val="00375A7D"/>
    <w:rsid w:val="003B61AB"/>
    <w:rsid w:val="003E60B6"/>
    <w:rsid w:val="00402278"/>
    <w:rsid w:val="00420738"/>
    <w:rsid w:val="00421915"/>
    <w:rsid w:val="0045524B"/>
    <w:rsid w:val="0045574F"/>
    <w:rsid w:val="00460718"/>
    <w:rsid w:val="00466FF8"/>
    <w:rsid w:val="00494DE8"/>
    <w:rsid w:val="00495D76"/>
    <w:rsid w:val="004B5208"/>
    <w:rsid w:val="004B7C94"/>
    <w:rsid w:val="004D78CE"/>
    <w:rsid w:val="004F1B3E"/>
    <w:rsid w:val="004F7028"/>
    <w:rsid w:val="005108D2"/>
    <w:rsid w:val="005120DA"/>
    <w:rsid w:val="00512163"/>
    <w:rsid w:val="00520B42"/>
    <w:rsid w:val="00521954"/>
    <w:rsid w:val="005373EC"/>
    <w:rsid w:val="005415E8"/>
    <w:rsid w:val="00551E13"/>
    <w:rsid w:val="005D2AEC"/>
    <w:rsid w:val="005F04E3"/>
    <w:rsid w:val="005F257F"/>
    <w:rsid w:val="006005F4"/>
    <w:rsid w:val="00603CAC"/>
    <w:rsid w:val="00610CBD"/>
    <w:rsid w:val="00610DD9"/>
    <w:rsid w:val="0062606E"/>
    <w:rsid w:val="006361B6"/>
    <w:rsid w:val="00647B9F"/>
    <w:rsid w:val="00672B9D"/>
    <w:rsid w:val="006C6AD3"/>
    <w:rsid w:val="0070775B"/>
    <w:rsid w:val="00712EB0"/>
    <w:rsid w:val="00724A15"/>
    <w:rsid w:val="00740FE4"/>
    <w:rsid w:val="00743911"/>
    <w:rsid w:val="00744B14"/>
    <w:rsid w:val="00751F9F"/>
    <w:rsid w:val="00773CB9"/>
    <w:rsid w:val="00777FAE"/>
    <w:rsid w:val="007E7AE9"/>
    <w:rsid w:val="007F757F"/>
    <w:rsid w:val="00806C5D"/>
    <w:rsid w:val="00815986"/>
    <w:rsid w:val="0083561A"/>
    <w:rsid w:val="00836632"/>
    <w:rsid w:val="0083687B"/>
    <w:rsid w:val="0086276A"/>
    <w:rsid w:val="00864C4C"/>
    <w:rsid w:val="00881A0A"/>
    <w:rsid w:val="00890FCC"/>
    <w:rsid w:val="008B53DD"/>
    <w:rsid w:val="008C1857"/>
    <w:rsid w:val="008C510D"/>
    <w:rsid w:val="008D2E05"/>
    <w:rsid w:val="008E3B86"/>
    <w:rsid w:val="00907625"/>
    <w:rsid w:val="0091344F"/>
    <w:rsid w:val="00920472"/>
    <w:rsid w:val="00926DAB"/>
    <w:rsid w:val="00963DBC"/>
    <w:rsid w:val="00974923"/>
    <w:rsid w:val="009A0399"/>
    <w:rsid w:val="009B2D99"/>
    <w:rsid w:val="009D3679"/>
    <w:rsid w:val="00A4049B"/>
    <w:rsid w:val="00A51BDE"/>
    <w:rsid w:val="00A7003E"/>
    <w:rsid w:val="00A94522"/>
    <w:rsid w:val="00AC5F27"/>
    <w:rsid w:val="00AD4F28"/>
    <w:rsid w:val="00AF29A8"/>
    <w:rsid w:val="00AF61CB"/>
    <w:rsid w:val="00B03FDA"/>
    <w:rsid w:val="00B147A6"/>
    <w:rsid w:val="00B54946"/>
    <w:rsid w:val="00B76F32"/>
    <w:rsid w:val="00BC61C2"/>
    <w:rsid w:val="00BD12C3"/>
    <w:rsid w:val="00BD2CD0"/>
    <w:rsid w:val="00BD2DEC"/>
    <w:rsid w:val="00C03769"/>
    <w:rsid w:val="00C15BF6"/>
    <w:rsid w:val="00C17DBA"/>
    <w:rsid w:val="00C24C8A"/>
    <w:rsid w:val="00C46CA9"/>
    <w:rsid w:val="00C46F6F"/>
    <w:rsid w:val="00C91A94"/>
    <w:rsid w:val="00CA0441"/>
    <w:rsid w:val="00CA4AED"/>
    <w:rsid w:val="00CC3E8D"/>
    <w:rsid w:val="00CD1007"/>
    <w:rsid w:val="00CF1850"/>
    <w:rsid w:val="00CF5522"/>
    <w:rsid w:val="00D269D1"/>
    <w:rsid w:val="00D31A95"/>
    <w:rsid w:val="00D36412"/>
    <w:rsid w:val="00D45B88"/>
    <w:rsid w:val="00D572A6"/>
    <w:rsid w:val="00D85CF7"/>
    <w:rsid w:val="00D92224"/>
    <w:rsid w:val="00DA4D59"/>
    <w:rsid w:val="00DE2E12"/>
    <w:rsid w:val="00DE323F"/>
    <w:rsid w:val="00DE7FFC"/>
    <w:rsid w:val="00DF7E17"/>
    <w:rsid w:val="00E13D83"/>
    <w:rsid w:val="00E35B63"/>
    <w:rsid w:val="00E64270"/>
    <w:rsid w:val="00EA1242"/>
    <w:rsid w:val="00EA4658"/>
    <w:rsid w:val="00EA5A30"/>
    <w:rsid w:val="00ED06BF"/>
    <w:rsid w:val="00EF3931"/>
    <w:rsid w:val="00F33265"/>
    <w:rsid w:val="00F80376"/>
    <w:rsid w:val="00F93545"/>
    <w:rsid w:val="00FB0049"/>
    <w:rsid w:val="00FB13F3"/>
    <w:rsid w:val="00FB2512"/>
    <w:rsid w:val="00FC5F97"/>
    <w:rsid w:val="00FE0465"/>
    <w:rsid w:val="1095BE89"/>
    <w:rsid w:val="1119C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F00B0"/>
  <w15:chartTrackingRefBased/>
  <w15:docId w15:val="{C5CFB516-5C04-4076-B952-E26ACE4F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DE2E12"/>
    <w:pPr>
      <w:keepNext/>
      <w:keepLines/>
      <w:pageBreakBefore/>
      <w:numPr>
        <w:numId w:val="1"/>
      </w:numPr>
      <w:tabs>
        <w:tab w:val="clear" w:pos="432"/>
        <w:tab w:val="left" w:pos="1134"/>
      </w:tabs>
      <w:spacing w:after="240"/>
      <w:outlineLvl w:val="0"/>
    </w:pPr>
    <w:rPr>
      <w:rFonts w:ascii="Arial" w:eastAsia="Times New Roman" w:hAnsi="Arial" w:cs="Times New Roman"/>
      <w:b/>
      <w:color w:val="A100FF"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FC5F97"/>
    <w:pPr>
      <w:keepNext/>
      <w:numPr>
        <w:ilvl w:val="1"/>
        <w:numId w:val="1"/>
      </w:numPr>
      <w:suppressLineNumbers/>
      <w:shd w:val="clear" w:color="auto" w:fill="FFFFFF"/>
      <w:spacing w:before="240" w:after="240" w:line="360" w:lineRule="auto"/>
      <w:outlineLvl w:val="1"/>
    </w:pPr>
    <w:rPr>
      <w:rFonts w:ascii="Arial" w:eastAsia="Times New Roman" w:hAnsi="Arial" w:cs="Times New Roman"/>
      <w:b/>
      <w:i/>
      <w:szCs w:val="20"/>
    </w:rPr>
  </w:style>
  <w:style w:type="paragraph" w:styleId="Heading3">
    <w:name w:val="heading 3"/>
    <w:basedOn w:val="Heading2"/>
    <w:next w:val="Normal"/>
    <w:link w:val="Heading3Char"/>
    <w:autoRedefine/>
    <w:qFormat/>
    <w:rsid w:val="00FC5F97"/>
    <w:pPr>
      <w:keepLines/>
      <w:numPr>
        <w:ilvl w:val="2"/>
      </w:numPr>
      <w:suppressLineNumbers w:val="0"/>
      <w:shd w:val="clear" w:color="auto" w:fill="auto"/>
      <w:tabs>
        <w:tab w:val="clear" w:pos="720"/>
        <w:tab w:val="left" w:pos="1134"/>
      </w:tabs>
      <w:spacing w:after="120" w:line="240" w:lineRule="auto"/>
      <w:outlineLvl w:val="2"/>
    </w:pPr>
    <w:rPr>
      <w:rFonts w:cs="Arial"/>
      <w:b w:val="0"/>
      <w:color w:val="00B9FF"/>
    </w:rPr>
  </w:style>
  <w:style w:type="paragraph" w:styleId="Heading4">
    <w:name w:val="heading 4"/>
    <w:basedOn w:val="Normal"/>
    <w:next w:val="Normal"/>
    <w:link w:val="Heading4Char"/>
    <w:qFormat/>
    <w:rsid w:val="008C1857"/>
    <w:pPr>
      <w:keepNext/>
      <w:numPr>
        <w:ilvl w:val="3"/>
        <w:numId w:val="1"/>
      </w:numPr>
      <w:spacing w:before="240" w:after="240" w:line="360" w:lineRule="auto"/>
      <w:ind w:left="862" w:hanging="862"/>
      <w:outlineLvl w:val="3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Heading5">
    <w:name w:val="heading 5"/>
    <w:basedOn w:val="Normal"/>
    <w:next w:val="NormalIndent"/>
    <w:link w:val="Heading5Char"/>
    <w:qFormat/>
    <w:rsid w:val="008C1857"/>
    <w:pPr>
      <w:numPr>
        <w:ilvl w:val="4"/>
        <w:numId w:val="1"/>
      </w:numPr>
      <w:suppressLineNumbers/>
      <w:spacing w:after="120" w:line="360" w:lineRule="auto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basedOn w:val="Normal"/>
    <w:next w:val="NormalIndent"/>
    <w:link w:val="Heading6Char"/>
    <w:qFormat/>
    <w:rsid w:val="008C1857"/>
    <w:pPr>
      <w:numPr>
        <w:ilvl w:val="5"/>
        <w:numId w:val="1"/>
      </w:numPr>
      <w:suppressLineNumbers/>
      <w:spacing w:after="120" w:line="360" w:lineRule="auto"/>
      <w:outlineLvl w:val="5"/>
    </w:pPr>
    <w:rPr>
      <w:rFonts w:ascii="Arial" w:eastAsia="Times New Roman" w:hAnsi="Arial" w:cs="Times New Roman"/>
      <w:sz w:val="18"/>
      <w:szCs w:val="20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8C1857"/>
    <w:pPr>
      <w:numPr>
        <w:ilvl w:val="6"/>
        <w:numId w:val="1"/>
      </w:numPr>
      <w:suppressLineNumbers/>
      <w:spacing w:after="120" w:line="360" w:lineRule="auto"/>
      <w:outlineLvl w:val="6"/>
    </w:pPr>
    <w:rPr>
      <w:rFonts w:ascii="Arial" w:eastAsia="Times New Roman" w:hAnsi="Arial" w:cs="Times New Roman"/>
      <w:i/>
      <w:sz w:val="18"/>
      <w:szCs w:val="20"/>
    </w:rPr>
  </w:style>
  <w:style w:type="paragraph" w:styleId="Heading8">
    <w:name w:val="heading 8"/>
    <w:basedOn w:val="Normal"/>
    <w:next w:val="NormalIndent"/>
    <w:link w:val="Heading8Char"/>
    <w:qFormat/>
    <w:rsid w:val="008C1857"/>
    <w:pPr>
      <w:numPr>
        <w:ilvl w:val="7"/>
        <w:numId w:val="1"/>
      </w:numPr>
      <w:suppressLineNumbers/>
      <w:spacing w:after="120" w:line="360" w:lineRule="auto"/>
      <w:outlineLvl w:val="7"/>
    </w:pPr>
    <w:rPr>
      <w:rFonts w:ascii="Arial" w:eastAsia="Times New Roman" w:hAnsi="Arial" w:cs="Times New Roman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8C1857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2E12"/>
    <w:rPr>
      <w:rFonts w:ascii="Arial" w:eastAsia="Times New Roman" w:hAnsi="Arial" w:cs="Times New Roman"/>
      <w:b/>
      <w:color w:val="A100FF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C5F97"/>
    <w:rPr>
      <w:rFonts w:ascii="Arial" w:eastAsia="Times New Roman" w:hAnsi="Arial" w:cs="Times New Roman"/>
      <w:b/>
      <w:i/>
      <w:szCs w:val="2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rsid w:val="00FC5F97"/>
    <w:rPr>
      <w:rFonts w:ascii="Arial" w:eastAsia="Times New Roman" w:hAnsi="Arial" w:cs="Arial"/>
      <w:i/>
      <w:color w:val="00B9F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C1857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C1857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8C1857"/>
    <w:rPr>
      <w:rFonts w:ascii="Arial" w:eastAsia="Times New Roman" w:hAnsi="Arial" w:cs="Times New Roman"/>
      <w:sz w:val="1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8C1857"/>
    <w:rPr>
      <w:rFonts w:ascii="Arial" w:eastAsia="Times New Roman" w:hAnsi="Arial" w:cs="Times New Roman"/>
      <w:i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8C1857"/>
    <w:rPr>
      <w:rFonts w:ascii="Arial" w:eastAsia="Times New Roman" w:hAnsi="Arial" w:cs="Times New Roman"/>
      <w:i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8C1857"/>
    <w:rPr>
      <w:rFonts w:ascii="Arial" w:eastAsia="Times New Roman" w:hAnsi="Arial" w:cs="Times New Roman"/>
      <w:b/>
      <w:i/>
      <w:sz w:val="18"/>
      <w:szCs w:val="20"/>
    </w:rPr>
  </w:style>
  <w:style w:type="character" w:styleId="Hyperlink">
    <w:name w:val="Hyperlink"/>
    <w:basedOn w:val="DefaultParagraphFont"/>
    <w:uiPriority w:val="99"/>
    <w:rsid w:val="008C18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uiPriority w:val="39"/>
    <w:rsid w:val="008C1857"/>
    <w:pPr>
      <w:spacing w:after="120"/>
    </w:pPr>
    <w:rPr>
      <w:rFonts w:ascii="Arial" w:eastAsia="Times New Roman" w:hAnsi="Arial" w:cs="Times New Roman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8C1857"/>
    <w:pPr>
      <w:spacing w:after="120"/>
    </w:pPr>
    <w:rPr>
      <w:rFonts w:ascii="Arial" w:eastAsia="Times New Roman" w:hAnsi="Arial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C1857"/>
    <w:pPr>
      <w:spacing w:after="120"/>
      <w:ind w:left="482"/>
    </w:pPr>
    <w:rPr>
      <w:rFonts w:ascii="Arial" w:eastAsia="Times New Roman" w:hAnsi="Arial" w:cs="Times New Roman"/>
      <w:sz w:val="22"/>
      <w:szCs w:val="22"/>
    </w:rPr>
  </w:style>
  <w:style w:type="paragraph" w:styleId="NormalIndent">
    <w:name w:val="Normal Indent"/>
    <w:basedOn w:val="Normal"/>
    <w:uiPriority w:val="99"/>
    <w:semiHidden/>
    <w:unhideWhenUsed/>
    <w:rsid w:val="008C1857"/>
    <w:pPr>
      <w:ind w:left="720"/>
    </w:pPr>
  </w:style>
  <w:style w:type="paragraph" w:styleId="ListBullet">
    <w:name w:val="List Bullet"/>
    <w:basedOn w:val="Normal"/>
    <w:uiPriority w:val="3"/>
    <w:qFormat/>
    <w:rsid w:val="00DE2E12"/>
    <w:pPr>
      <w:numPr>
        <w:numId w:val="2"/>
      </w:numPr>
      <w:spacing w:after="60"/>
    </w:pPr>
    <w:rPr>
      <w:rFonts w:ascii="Arial" w:eastAsia="Times New Roman" w:hAnsi="Arial" w:cs="Times New Roman"/>
      <w:sz w:val="22"/>
      <w:szCs w:val="22"/>
    </w:rPr>
  </w:style>
  <w:style w:type="paragraph" w:styleId="ListBullet2">
    <w:name w:val="List Bullet 2"/>
    <w:basedOn w:val="Normal"/>
    <w:uiPriority w:val="99"/>
    <w:semiHidden/>
    <w:unhideWhenUsed/>
    <w:rsid w:val="00DE2E12"/>
    <w:pPr>
      <w:numPr>
        <w:numId w:val="3"/>
      </w:numPr>
      <w:contextualSpacing/>
    </w:pPr>
    <w:rPr>
      <w:rFonts w:ascii="Cambria" w:eastAsia="Cambria" w:hAnsi="Cambria" w:cs="Times New Roman"/>
    </w:rPr>
  </w:style>
  <w:style w:type="paragraph" w:styleId="ListBullet3">
    <w:name w:val="List Bullet 3"/>
    <w:basedOn w:val="Normal"/>
    <w:uiPriority w:val="99"/>
    <w:semiHidden/>
    <w:unhideWhenUsed/>
    <w:rsid w:val="00DE2E12"/>
    <w:pPr>
      <w:numPr>
        <w:numId w:val="4"/>
      </w:numPr>
      <w:contextualSpacing/>
    </w:pPr>
    <w:rPr>
      <w:rFonts w:ascii="Cambria" w:eastAsia="Cambria" w:hAnsi="Cambria" w:cs="Times New Roman"/>
    </w:rPr>
  </w:style>
  <w:style w:type="paragraph" w:customStyle="1" w:styleId="Accenture">
    <w:name w:val="Accenture"/>
    <w:basedOn w:val="Normal"/>
    <w:qFormat/>
    <w:rsid w:val="00DE2E12"/>
    <w:pPr>
      <w:ind w:right="1189"/>
    </w:pPr>
    <w:rPr>
      <w:rFonts w:ascii="Arial" w:eastAsia="Cambria" w:hAnsi="Arial" w:cs="Times New Roman"/>
    </w:rPr>
  </w:style>
  <w:style w:type="table" w:styleId="TableGrid">
    <w:name w:val="Table Grid"/>
    <w:basedOn w:val="TableNormal"/>
    <w:uiPriority w:val="39"/>
    <w:rsid w:val="00DE2E12"/>
    <w:rPr>
      <w:rFonts w:ascii="Cambria" w:eastAsia="Cambria" w:hAnsi="Cambria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3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B86"/>
  </w:style>
  <w:style w:type="paragraph" w:styleId="Footer">
    <w:name w:val="footer"/>
    <w:basedOn w:val="Normal"/>
    <w:link w:val="FooterChar"/>
    <w:uiPriority w:val="99"/>
    <w:unhideWhenUsed/>
    <w:rsid w:val="008E3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B86"/>
  </w:style>
  <w:style w:type="paragraph" w:styleId="Title">
    <w:name w:val="Title"/>
    <w:basedOn w:val="Normal"/>
    <w:next w:val="Normal"/>
    <w:link w:val="TitleChar"/>
    <w:uiPriority w:val="10"/>
    <w:qFormat/>
    <w:rsid w:val="008E3B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KMCoEText">
    <w:name w:val="LKM_CoE_Text"/>
    <w:basedOn w:val="Normal"/>
    <w:link w:val="LKMCoETextChar"/>
    <w:qFormat/>
    <w:rsid w:val="00134D7B"/>
    <w:rPr>
      <w:rFonts w:ascii="Arial" w:hAnsi="Arial" w:cs="Arial"/>
      <w:color w:val="8D8D8D" w:themeColor="text2" w:themeShade="BF"/>
      <w:sz w:val="20"/>
      <w:szCs w:val="22"/>
    </w:rPr>
  </w:style>
  <w:style w:type="character" w:customStyle="1" w:styleId="LKMCoETextChar">
    <w:name w:val="LKM_CoE_Text Char"/>
    <w:basedOn w:val="DefaultParagraphFont"/>
    <w:link w:val="LKMCoEText"/>
    <w:rsid w:val="00134D7B"/>
    <w:rPr>
      <w:rFonts w:ascii="Arial" w:hAnsi="Arial" w:cs="Arial"/>
      <w:color w:val="8D8D8D" w:themeColor="text2" w:themeShade="BF"/>
      <w:sz w:val="20"/>
      <w:szCs w:val="22"/>
    </w:rPr>
  </w:style>
  <w:style w:type="paragraph" w:styleId="ListParagraph">
    <w:name w:val="List Paragraph"/>
    <w:basedOn w:val="Normal"/>
    <w:uiPriority w:val="34"/>
    <w:qFormat/>
    <w:rsid w:val="001D1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E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05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1C2"/>
    <w:pPr>
      <w:pBdr>
        <w:top w:val="single" w:sz="4" w:space="10" w:color="A000FF" w:themeColor="accent1"/>
        <w:bottom w:val="single" w:sz="4" w:space="10" w:color="A000FF" w:themeColor="accent1"/>
      </w:pBdr>
      <w:spacing w:before="360" w:after="360"/>
      <w:ind w:left="864" w:right="864"/>
      <w:jc w:val="center"/>
    </w:pPr>
    <w:rPr>
      <w:i/>
      <w:iCs/>
      <w:color w:val="A000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1C2"/>
    <w:rPr>
      <w:i/>
      <w:iCs/>
      <w:color w:val="A000FF" w:themeColor="accent1"/>
    </w:rPr>
  </w:style>
  <w:style w:type="character" w:styleId="Strong">
    <w:name w:val="Strong"/>
    <w:basedOn w:val="DefaultParagraphFont"/>
    <w:uiPriority w:val="22"/>
    <w:qFormat/>
    <w:rsid w:val="00BC61C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1C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C61C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C61C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1C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C61C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C61C2"/>
    <w:rPr>
      <w:b/>
      <w:bCs/>
      <w:smallCaps/>
      <w:color w:val="A000FF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C61C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012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68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23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71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13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61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216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aid.latif.shaikh\Downloads\LKM_CoE_CD_HandsonWorkbook_CourseName_Template.dotx" TargetMode="External"/></Relationships>
</file>

<file path=word/theme/theme1.xml><?xml version="1.0" encoding="utf-8"?>
<a:theme xmlns:a="http://schemas.openxmlformats.org/drawingml/2006/main" name="Office Theme">
  <a:themeElements>
    <a:clrScheme name="Accenture_Core_Palette">
      <a:dk1>
        <a:srgbClr val="000000"/>
      </a:dk1>
      <a:lt1>
        <a:srgbClr val="FFFFFF"/>
      </a:lt1>
      <a:dk2>
        <a:srgbClr val="BDBDBD"/>
      </a:dk2>
      <a:lt2>
        <a:srgbClr val="969696"/>
      </a:lt2>
      <a:accent1>
        <a:srgbClr val="A000FF"/>
      </a:accent1>
      <a:accent2>
        <a:srgbClr val="7400C0"/>
      </a:accent2>
      <a:accent3>
        <a:srgbClr val="450073"/>
      </a:accent3>
      <a:accent4>
        <a:srgbClr val="00BAFF"/>
      </a:accent4>
      <a:accent5>
        <a:srgbClr val="008EFF"/>
      </a:accent5>
      <a:accent6>
        <a:srgbClr val="004CFF"/>
      </a:accent6>
      <a:hlink>
        <a:srgbClr val="7400C0"/>
      </a:hlink>
      <a:folHlink>
        <a:srgbClr val="45007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B5C80F-D714-4567-A606-CC4CDF7E9E17}">
  <we:reference id="c71725ac-c62a-4f7e-8eaf-7dfdce518c23" version="1.0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EE318DD3AE24EA200F73ADE71A473" ma:contentTypeVersion="13" ma:contentTypeDescription="Create a new document." ma:contentTypeScope="" ma:versionID="e64d82e15c88c8b3aaf0e9fbc1d11ab0">
  <xsd:schema xmlns:xsd="http://www.w3.org/2001/XMLSchema" xmlns:xs="http://www.w3.org/2001/XMLSchema" xmlns:p="http://schemas.microsoft.com/office/2006/metadata/properties" xmlns:ns3="513d23ed-7ff0-45ce-ac3e-21dc4a08e074" xmlns:ns4="97de9062-974e-4274-b521-0b7365d0c8a0" targetNamespace="http://schemas.microsoft.com/office/2006/metadata/properties" ma:root="true" ma:fieldsID="c21479c06d24ec010e10f20d1d8768a9" ns3:_="" ns4:_="">
    <xsd:import namespace="513d23ed-7ff0-45ce-ac3e-21dc4a08e074"/>
    <xsd:import namespace="97de9062-974e-4274-b521-0b7365d0c8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d23ed-7ff0-45ce-ac3e-21dc4a08e0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e9062-974e-4274-b521-0b7365d0c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DD63C9-3D0F-4B34-A7AD-E662A34C7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6E7A78-F5E7-4EC1-82D1-DE416D3A0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6D5F57-6F9F-4C7C-B728-18969D711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d23ed-7ff0-45ce-ac3e-21dc4a08e074"/>
    <ds:schemaRef ds:uri="97de9062-974e-4274-b521-0b7365d0c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39E04C-71A6-4329-A56E-3C7A692AC3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LKM_CoE_CD_HandsonWorkbook_CourseName_Template</Template>
  <TotalTime>51</TotalTime>
  <Pages>7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Shaikh, Junaid</dc:creator>
  <cp:keywords/>
  <dc:description/>
  <cp:lastModifiedBy>Hanumansetty, Dharmendra Gupta</cp:lastModifiedBy>
  <cp:revision>19</cp:revision>
  <dcterms:created xsi:type="dcterms:W3CDTF">2020-11-04T10:30:00Z</dcterms:created>
  <dcterms:modified xsi:type="dcterms:W3CDTF">2024-08-07T08:17:00Z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0x0101007BBEE318DD3AE24EA200F73ADE71A473</vt:lpwstr>
  </property>
</Properties>
</file>