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E261" w14:textId="77777777" w:rsidR="008C1857" w:rsidRPr="00DE2E12" w:rsidRDefault="008C1857" w:rsidP="00D36412">
      <w:pPr>
        <w:ind w:hanging="450"/>
        <w:rPr>
          <w:rFonts w:ascii="Arial" w:hAnsi="Arial" w:cs="Arial"/>
        </w:rPr>
      </w:pPr>
      <w:r w:rsidRPr="00DE2E1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670AFF" wp14:editId="411DA8F6">
            <wp:simplePos x="0" y="0"/>
            <wp:positionH relativeFrom="column">
              <wp:posOffset>-356870</wp:posOffset>
            </wp:positionH>
            <wp:positionV relativeFrom="paragraph">
              <wp:posOffset>-516890</wp:posOffset>
            </wp:positionV>
            <wp:extent cx="1895475" cy="5000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CAA65" w14:textId="77777777" w:rsidR="008D2E05" w:rsidRDefault="008E3B86" w:rsidP="008C1857">
      <w:pPr>
        <w:ind w:left="-450"/>
        <w:rPr>
          <w:rFonts w:ascii="Arial" w:hAnsi="Arial" w:cs="Arial"/>
        </w:rPr>
      </w:pPr>
      <w:r w:rsidRPr="00933D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0" wp14:anchorId="29E7B46B" wp14:editId="6AE23B40">
                <wp:simplePos x="0" y="0"/>
                <wp:positionH relativeFrom="margin">
                  <wp:posOffset>-248920</wp:posOffset>
                </wp:positionH>
                <wp:positionV relativeFrom="page">
                  <wp:posOffset>5234940</wp:posOffset>
                </wp:positionV>
                <wp:extent cx="6050280" cy="617220"/>
                <wp:effectExtent l="0" t="0" r="7620" b="11430"/>
                <wp:wrapTight wrapText="bothSides">
                  <wp:wrapPolygon edited="0">
                    <wp:start x="0" y="0"/>
                    <wp:lineTo x="0" y="21333"/>
                    <wp:lineTo x="21559" y="21333"/>
                    <wp:lineTo x="21559" y="0"/>
                    <wp:lineTo x="0" y="0"/>
                  </wp:wrapPolygon>
                </wp:wrapTight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6="http://schemas.microsoft.com/office/drawing/2014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6="http://schemas.microsoft.com/office/drawing/2014/main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828AE" w14:textId="6E951C0D" w:rsidR="008E3B86" w:rsidRPr="005B06F3" w:rsidRDefault="00603CAC" w:rsidP="008E3B86">
                            <w:pPr>
                              <w:pStyle w:val="Title"/>
                              <w:rPr>
                                <w:rFonts w:ascii="Arial Black" w:hAnsi="Arial Black" w:cs="Arial"/>
                                <w:color w:val="8615C5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8615C5"/>
                              </w:rPr>
                              <w:t xml:space="preserve">Python Activities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7B46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9.6pt;margin-top:412.2pt;width:476.4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" o:allowoverlap="f" filled="f" stroked="f">
                <v:textbox inset="0,0,0,0">
                  <w:txbxContent>
                    <w:p w14:paraId="09E828AE" w14:textId="6E951C0D" w:rsidR="008E3B86" w:rsidRPr="005B06F3" w:rsidRDefault="00603CAC" w:rsidP="008E3B86">
                      <w:pPr>
                        <w:pStyle w:val="Title"/>
                        <w:rPr>
                          <w:rFonts w:ascii="Arial Black" w:hAnsi="Arial Black" w:cs="Arial"/>
                          <w:color w:val="8615C5"/>
                        </w:rPr>
                      </w:pPr>
                      <w:r>
                        <w:rPr>
                          <w:rFonts w:ascii="Arial Black" w:hAnsi="Arial Black" w:cs="Arial"/>
                          <w:color w:val="8615C5"/>
                        </w:rPr>
                        <w:t xml:space="preserve">Python Activities 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  <w:r w:rsidRPr="00DE2E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0" wp14:anchorId="7EE33E3A" wp14:editId="0CEEC46A">
                <wp:simplePos x="0" y="0"/>
                <wp:positionH relativeFrom="margin">
                  <wp:posOffset>-160020</wp:posOffset>
                </wp:positionH>
                <wp:positionV relativeFrom="page">
                  <wp:posOffset>2039620</wp:posOffset>
                </wp:positionV>
                <wp:extent cx="5961380" cy="1524000"/>
                <wp:effectExtent l="0" t="0" r="1270" b="0"/>
                <wp:wrapThrough wrapText="bothSides">
                  <wp:wrapPolygon edited="0">
                    <wp:start x="0" y="0"/>
                    <wp:lineTo x="0" y="21330"/>
                    <wp:lineTo x="21536" y="21330"/>
                    <wp:lineTo x="21536" y="0"/>
                    <wp:lineTo x="0" y="0"/>
                  </wp:wrapPolygon>
                </wp:wrapThrough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570C8AED" w14:textId="2F2CC29F" w:rsidR="008E3B86" w:rsidRPr="00806C5D" w:rsidRDefault="00F81A3A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72"/>
                              </w:rPr>
                            </w:pPr>
                            <w:r w:rsidRPr="00F81A3A"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72"/>
                              </w:rPr>
                              <w:t>String and Collections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3E3A" id="_x0000_s1027" type="#_x0000_t202" style="position:absolute;left:0;text-align:left;margin-left:-12.6pt;margin-top:160.6pt;width:469.4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" o:allowoverlap="f" filled="f" stroked="f">
                <v:textbox inset="0,0,0,0">
                  <w:txbxContent>
                    <w:p w14:paraId="570C8AED" w14:textId="2F2CC29F" w:rsidR="008E3B86" w:rsidRPr="00806C5D" w:rsidRDefault="00F81A3A" w:rsidP="008E3B86">
                      <w:pPr>
                        <w:spacing w:line="168" w:lineRule="auto"/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72"/>
                        </w:rPr>
                      </w:pPr>
                      <w:r w:rsidRPr="00F81A3A"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72"/>
                        </w:rPr>
                        <w:t>String and Collections</w:t>
                      </w:r>
                    </w:p>
                  </w:txbxContent>
                </v:textbox>
                <w10:wrap type="through" anchorx="margin" anchory="page"/>
                <w10:anchorlock/>
              </v:shape>
            </w:pict>
          </mc:Fallback>
        </mc:AlternateContent>
      </w:r>
      <w:r w:rsidR="008C1857" w:rsidRPr="00DE2E1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31C96D5" wp14:editId="0AD3429F">
            <wp:simplePos x="0" y="0"/>
            <wp:positionH relativeFrom="column">
              <wp:posOffset>3234418</wp:posOffset>
            </wp:positionH>
            <wp:positionV relativeFrom="page">
              <wp:posOffset>4267019</wp:posOffset>
            </wp:positionV>
            <wp:extent cx="2747010" cy="28492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57" w:rsidRPr="00DE2E12">
        <w:rPr>
          <w:rFonts w:ascii="Arial" w:hAnsi="Arial" w:cs="Arial"/>
        </w:rPr>
        <w:br w:type="page"/>
      </w:r>
    </w:p>
    <w:p w14:paraId="1D3C87DE" w14:textId="6A879AED" w:rsidR="008C1857" w:rsidRPr="00DE2E12" w:rsidRDefault="008E3B86" w:rsidP="008D2E05">
      <w:pPr>
        <w:ind w:left="-450"/>
        <w:rPr>
          <w:rFonts w:ascii="Arial" w:hAnsi="Arial" w:cs="Arial"/>
        </w:rPr>
      </w:pPr>
      <w:r w:rsidRPr="00DE2E1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1" layoutInCell="1" allowOverlap="0" wp14:anchorId="2D2C3899" wp14:editId="2CB30305">
                <wp:simplePos x="0" y="0"/>
                <wp:positionH relativeFrom="margin">
                  <wp:posOffset>3185160</wp:posOffset>
                </wp:positionH>
                <wp:positionV relativeFrom="page">
                  <wp:posOffset>533400</wp:posOffset>
                </wp:positionV>
                <wp:extent cx="33375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75" y="21000"/>
                    <wp:lineTo x="21575" y="0"/>
                    <wp:lineTo x="0" y="0"/>
                  </wp:wrapPolygon>
                </wp:wrapTight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73F0D938" w14:textId="77777777" w:rsidR="008E3B86" w:rsidRPr="008E3B86" w:rsidRDefault="008E3B86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kern w:val="112"/>
                                <w:sz w:val="28"/>
                                <w:szCs w:val="8"/>
                              </w:rPr>
                            </w:pPr>
                            <w:r w:rsidRPr="008E3B86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pacing w:val="-24"/>
                                <w:kern w:val="16"/>
                                <w:sz w:val="28"/>
                                <w:szCs w:val="8"/>
                              </w:rPr>
                              <w:t>Learning and Knowledge Management</w:t>
                            </w:r>
                          </w:p>
                          <w:p w14:paraId="79CA398B" w14:textId="77777777" w:rsidR="008E3B86" w:rsidRPr="008E3B86" w:rsidRDefault="008E3B86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3899" id="_x0000_s1028" type="#_x0000_t202" style="position:absolute;left:0;text-align:left;margin-left:250.8pt;margin-top:42pt;width:262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" o:allowoverlap="f" filled="f" stroked="f">
                <v:textbox inset="0,0,0,0">
                  <w:txbxContent>
                    <w:p w14:paraId="73F0D938" w14:textId="77777777" w:rsidR="008E3B86" w:rsidRPr="008E3B86" w:rsidRDefault="008E3B86" w:rsidP="008E3B86">
                      <w:pPr>
                        <w:spacing w:line="168" w:lineRule="auto"/>
                        <w:rPr>
                          <w:rFonts w:ascii="Arial Black" w:hAnsi="Arial Black"/>
                          <w:b/>
                          <w:color w:val="FFFFFF" w:themeColor="background1"/>
                          <w:kern w:val="112"/>
                          <w:sz w:val="28"/>
                          <w:szCs w:val="8"/>
                        </w:rPr>
                      </w:pPr>
                      <w:r w:rsidRPr="008E3B86">
                        <w:rPr>
                          <w:rFonts w:ascii="Arial Black" w:hAnsi="Arial Black"/>
                          <w:b/>
                          <w:color w:val="FFFFFF" w:themeColor="background1"/>
                          <w:spacing w:val="-24"/>
                          <w:kern w:val="16"/>
                          <w:sz w:val="28"/>
                          <w:szCs w:val="8"/>
                        </w:rPr>
                        <w:t>Learning and Knowledge Management</w:t>
                      </w:r>
                    </w:p>
                    <w:p w14:paraId="79CA398B" w14:textId="77777777" w:rsidR="008E3B86" w:rsidRPr="008E3B86" w:rsidRDefault="008E3B86" w:rsidP="008E3B86">
                      <w:pPr>
                        <w:spacing w:line="168" w:lineRule="auto"/>
                        <w:rPr>
                          <w:rFonts w:ascii="Arial Black" w:hAnsi="Arial Black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  <w:r w:rsidRPr="00933D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0" wp14:anchorId="2A85919E" wp14:editId="62748B83">
                <wp:simplePos x="0" y="0"/>
                <wp:positionH relativeFrom="margin">
                  <wp:posOffset>-259080</wp:posOffset>
                </wp:positionH>
                <wp:positionV relativeFrom="page">
                  <wp:posOffset>2353945</wp:posOffset>
                </wp:positionV>
                <wp:extent cx="6050280" cy="617220"/>
                <wp:effectExtent l="0" t="0" r="7620" b="11430"/>
                <wp:wrapTight wrapText="bothSides">
                  <wp:wrapPolygon edited="0">
                    <wp:start x="0" y="0"/>
                    <wp:lineTo x="0" y="21333"/>
                    <wp:lineTo x="21559" y="21333"/>
                    <wp:lineTo x="21559" y="0"/>
                    <wp:lineTo x="0" y="0"/>
                  </wp:wrapPolygon>
                </wp:wrapTight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6="http://schemas.microsoft.com/office/drawing/2014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6="http://schemas.microsoft.com/office/drawing/2014/main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EF7BD" w14:textId="77777777" w:rsidR="008E3B86" w:rsidRPr="008E3B86" w:rsidRDefault="008E3B86" w:rsidP="008E3B86">
                            <w:pPr>
                              <w:pStyle w:val="Title"/>
                              <w:rPr>
                                <w:rFonts w:ascii="Arial Black" w:hAnsi="Arial Black" w:cs="Arial"/>
                                <w:color w:val="FFFFFF" w:themeColor="background1"/>
                              </w:rPr>
                            </w:pPr>
                            <w:r w:rsidRPr="008E3B86">
                              <w:rPr>
                                <w:rFonts w:ascii="Arial Black" w:hAnsi="Arial Black" w:cs="Arial"/>
                                <w:color w:val="FFFFFF" w:themeColor="background1"/>
                              </w:rPr>
                              <w:t>SUB-TITLE PLACEHOLDER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5919E" id="_x0000_s1029" type="#_x0000_t202" style="position:absolute;left:0;text-align:left;margin-left:-20.4pt;margin-top:185.35pt;width:476.4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" o:allowoverlap="f" filled="f" stroked="f">
                <v:textbox inset="0,0,0,0">
                  <w:txbxContent>
                    <w:p w14:paraId="6D8EF7BD" w14:textId="77777777" w:rsidR="008E3B86" w:rsidRPr="008E3B86" w:rsidRDefault="008E3B86" w:rsidP="008E3B86">
                      <w:pPr>
                        <w:pStyle w:val="Title"/>
                        <w:rPr>
                          <w:rFonts w:ascii="Arial Black" w:hAnsi="Arial Black" w:cs="Arial"/>
                          <w:color w:val="FFFFFF" w:themeColor="background1"/>
                        </w:rPr>
                      </w:pPr>
                      <w:r w:rsidRPr="008E3B86">
                        <w:rPr>
                          <w:rFonts w:ascii="Arial Black" w:hAnsi="Arial Black" w:cs="Arial"/>
                          <w:color w:val="FFFFFF" w:themeColor="background1"/>
                        </w:rPr>
                        <w:t>SUB-TITLE PLACEHOLDER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  <w:r w:rsidR="008C1857" w:rsidRPr="00DE2E12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DB90338" wp14:editId="0DBD3CC2">
            <wp:simplePos x="0" y="0"/>
            <wp:positionH relativeFrom="column">
              <wp:posOffset>4220845</wp:posOffset>
            </wp:positionH>
            <wp:positionV relativeFrom="paragraph">
              <wp:posOffset>7631849</wp:posOffset>
            </wp:positionV>
            <wp:extent cx="1706245" cy="4502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_Logo_All_White_RG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857" w:rsidRPr="00DE2E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3BFB7B6B" wp14:editId="39BA80ED">
                <wp:simplePos x="0" y="0"/>
                <wp:positionH relativeFrom="margin">
                  <wp:posOffset>-262890</wp:posOffset>
                </wp:positionH>
                <wp:positionV relativeFrom="page">
                  <wp:posOffset>1057275</wp:posOffset>
                </wp:positionV>
                <wp:extent cx="5842000" cy="882650"/>
                <wp:effectExtent l="0" t="0" r="0" b="6350"/>
                <wp:wrapTight wrapText="bothSides">
                  <wp:wrapPolygon edited="0">
                    <wp:start x="0" y="0"/>
                    <wp:lineTo x="0" y="21445"/>
                    <wp:lineTo x="21553" y="21445"/>
                    <wp:lineTo x="21553" y="0"/>
                    <wp:lineTo x="0" y="0"/>
                  </wp:wrapPolygon>
                </wp:wrapTight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74A7583C" w14:textId="77777777" w:rsidR="008C1857" w:rsidRPr="00816F25" w:rsidRDefault="008C1857" w:rsidP="00D36412">
                            <w:pPr>
                              <w:spacing w:line="168" w:lineRule="auto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pacing w:val="-24"/>
                                <w:kern w:val="16"/>
                                <w:sz w:val="72"/>
                              </w:rPr>
                            </w:pPr>
                            <w:r w:rsidRPr="00816F2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pacing w:val="-24"/>
                                <w:kern w:val="16"/>
                                <w:sz w:val="72"/>
                              </w:rPr>
                              <w:t>TITLE PLACEHOLDER</w:t>
                            </w:r>
                          </w:p>
                          <w:p w14:paraId="52F0F2ED" w14:textId="77777777" w:rsidR="008C1857" w:rsidRPr="00DD44E9" w:rsidRDefault="008C1857" w:rsidP="00D36412">
                            <w:pPr>
                              <w:spacing w:line="168" w:lineRule="auto"/>
                              <w:rPr>
                                <w:rFonts w:ascii="Arial Black" w:hAnsi="Arial Black"/>
                              </w:rPr>
                            </w:pPr>
                            <w:r w:rsidRPr="00816F2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pacing w:val="-24"/>
                                <w:kern w:val="16"/>
                                <w:sz w:val="72"/>
                              </w:rPr>
                              <w:t xml:space="preserve">LEFT ALIGNS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B7B6B" id="_x0000_s1030" type="#_x0000_t202" style="position:absolute;left:0;text-align:left;margin-left:-20.7pt;margin-top:83.25pt;width:460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" o:allowoverlap="f" filled="f" stroked="f">
                <v:textbox inset="0,0,0,0">
                  <w:txbxContent>
                    <w:p w14:paraId="74A7583C" w14:textId="77777777" w:rsidR="008C1857" w:rsidRPr="00816F25" w:rsidRDefault="008C1857" w:rsidP="00D36412">
                      <w:pPr>
                        <w:spacing w:line="168" w:lineRule="auto"/>
                        <w:rPr>
                          <w:rFonts w:ascii="Arial Black" w:hAnsi="Arial Black"/>
                          <w:b/>
                          <w:color w:val="FFFFFF" w:themeColor="background1"/>
                          <w:spacing w:val="-24"/>
                          <w:kern w:val="16"/>
                          <w:sz w:val="72"/>
                        </w:rPr>
                      </w:pPr>
                      <w:r w:rsidRPr="00816F25">
                        <w:rPr>
                          <w:rFonts w:ascii="Arial Black" w:hAnsi="Arial Black"/>
                          <w:b/>
                          <w:color w:val="FFFFFF" w:themeColor="background1"/>
                          <w:spacing w:val="-24"/>
                          <w:kern w:val="16"/>
                          <w:sz w:val="72"/>
                        </w:rPr>
                        <w:t>TITLE PLACEHOLDER</w:t>
                      </w:r>
                    </w:p>
                    <w:p w14:paraId="52F0F2ED" w14:textId="77777777" w:rsidR="008C1857" w:rsidRPr="00DD44E9" w:rsidRDefault="008C1857" w:rsidP="00D36412">
                      <w:pPr>
                        <w:spacing w:line="168" w:lineRule="auto"/>
                        <w:rPr>
                          <w:rFonts w:ascii="Arial Black" w:hAnsi="Arial Black"/>
                        </w:rPr>
                      </w:pPr>
                      <w:r w:rsidRPr="00816F25">
                        <w:rPr>
                          <w:rFonts w:ascii="Arial Black" w:hAnsi="Arial Black"/>
                          <w:b/>
                          <w:color w:val="FFFFFF" w:themeColor="background1"/>
                          <w:spacing w:val="-24"/>
                          <w:kern w:val="16"/>
                          <w:sz w:val="72"/>
                        </w:rPr>
                        <w:t xml:space="preserve">LEFT ALIGNS 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p w14:paraId="2C60C1CE" w14:textId="6F4F5434" w:rsidR="008C1857" w:rsidRPr="00DE2E12" w:rsidRDefault="008E3B86" w:rsidP="00D36412">
      <w:pPr>
        <w:ind w:left="-450" w:right="-430"/>
        <w:rPr>
          <w:rFonts w:ascii="Arial" w:hAnsi="Arial" w:cs="Arial"/>
        </w:rPr>
      </w:pPr>
      <w:r w:rsidRPr="00DE2E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0" wp14:anchorId="42F0E1C2" wp14:editId="681F5424">
                <wp:simplePos x="0" y="0"/>
                <wp:positionH relativeFrom="margin">
                  <wp:posOffset>2843530</wp:posOffset>
                </wp:positionH>
                <wp:positionV relativeFrom="page">
                  <wp:posOffset>677545</wp:posOffset>
                </wp:positionV>
                <wp:extent cx="33375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75" y="21000"/>
                    <wp:lineTo x="21575" y="0"/>
                    <wp:lineTo x="0" y="0"/>
                  </wp:wrapPolygon>
                </wp:wrapTight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3B627D19" w14:textId="77777777" w:rsidR="008E3B86" w:rsidRPr="008E3B86" w:rsidRDefault="008E3B86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  <w:b/>
                                <w:kern w:val="112"/>
                                <w:sz w:val="28"/>
                                <w:szCs w:val="8"/>
                              </w:rPr>
                            </w:pPr>
                            <w:r w:rsidRPr="008E3B86"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28"/>
                                <w:szCs w:val="8"/>
                              </w:rPr>
                              <w:t>Learning and Knowledge Management</w:t>
                            </w:r>
                          </w:p>
                          <w:p w14:paraId="4C660512" w14:textId="77777777" w:rsidR="008E3B86" w:rsidRPr="008E3B86" w:rsidRDefault="008E3B86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E1C2" id="_x0000_s1031" type="#_x0000_t202" style="position:absolute;left:0;text-align:left;margin-left:223.9pt;margin-top:53.35pt;width:262.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" o:allowoverlap="f" filled="f" stroked="f">
                <v:textbox inset="0,0,0,0">
                  <w:txbxContent>
                    <w:p w14:paraId="3B627D19" w14:textId="77777777" w:rsidR="008E3B86" w:rsidRPr="008E3B86" w:rsidRDefault="008E3B86" w:rsidP="008E3B86">
                      <w:pPr>
                        <w:spacing w:line="168" w:lineRule="auto"/>
                        <w:rPr>
                          <w:rFonts w:ascii="Arial Black" w:hAnsi="Arial Black"/>
                          <w:b/>
                          <w:kern w:val="112"/>
                          <w:sz w:val="28"/>
                          <w:szCs w:val="8"/>
                        </w:rPr>
                      </w:pPr>
                      <w:r w:rsidRPr="008E3B86"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28"/>
                          <w:szCs w:val="8"/>
                        </w:rPr>
                        <w:t>Learning and Knowledge Management</w:t>
                      </w:r>
                    </w:p>
                    <w:p w14:paraId="4C660512" w14:textId="77777777" w:rsidR="008E3B86" w:rsidRPr="008E3B86" w:rsidRDefault="008E3B86" w:rsidP="008E3B86">
                      <w:pPr>
                        <w:spacing w:line="168" w:lineRule="auto"/>
                        <w:rPr>
                          <w:rFonts w:ascii="Arial Black" w:hAnsi="Arial Black"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bookmarkStart w:id="0" w:name="_Toc54121189" w:displacedByCustomXml="next"/>
    <w:sdt>
      <w:sdtPr>
        <w:rPr>
          <w:rFonts w:asciiTheme="minorHAnsi" w:eastAsia="Cambria" w:hAnsiTheme="minorHAnsi" w:cs="Arial"/>
          <w:b w:val="0"/>
          <w:bCs/>
          <w:i w:val="0"/>
          <w:color w:val="A100FF"/>
          <w:sz w:val="22"/>
          <w:szCs w:val="24"/>
          <w:lang w:val="de-DE"/>
        </w:rPr>
        <w:id w:val="1654179349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color w:val="auto"/>
          <w:sz w:val="24"/>
          <w:lang w:val="en-US"/>
        </w:rPr>
      </w:sdtEndPr>
      <w:sdtContent>
        <w:p w14:paraId="16F7C75E" w14:textId="77777777" w:rsidR="008C1857" w:rsidRPr="00DE2E12" w:rsidRDefault="008C1857" w:rsidP="000B250C">
          <w:pPr>
            <w:pStyle w:val="Heading2"/>
            <w:keepLines/>
            <w:numPr>
              <w:ilvl w:val="0"/>
              <w:numId w:val="0"/>
            </w:numPr>
            <w:suppressLineNumbers w:val="0"/>
            <w:shd w:val="clear" w:color="auto" w:fill="auto"/>
            <w:tabs>
              <w:tab w:val="left" w:pos="1134"/>
            </w:tabs>
            <w:spacing w:after="120" w:line="240" w:lineRule="auto"/>
            <w:ind w:left="576" w:hanging="576"/>
            <w:rPr>
              <w:rFonts w:eastAsia="Cambria" w:cs="Arial"/>
              <w:i w:val="0"/>
              <w:color w:val="A100FF"/>
              <w:sz w:val="32"/>
            </w:rPr>
          </w:pPr>
          <w:r w:rsidRPr="00DE2E12">
            <w:rPr>
              <w:rFonts w:eastAsia="Cambria" w:cs="Arial"/>
              <w:i w:val="0"/>
              <w:color w:val="A100FF"/>
              <w:sz w:val="32"/>
            </w:rPr>
            <w:t>Index</w:t>
          </w:r>
          <w:bookmarkEnd w:id="0"/>
        </w:p>
        <w:p w14:paraId="4EDA285F" w14:textId="3F4BC6E1" w:rsidR="00CA0441" w:rsidRDefault="008C1857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r w:rsidRPr="00DE2E12">
            <w:rPr>
              <w:rFonts w:cs="Arial"/>
            </w:rPr>
            <w:fldChar w:fldCharType="begin"/>
          </w:r>
          <w:r w:rsidRPr="00DE2E12">
            <w:rPr>
              <w:rFonts w:cs="Arial"/>
            </w:rPr>
            <w:instrText xml:space="preserve"> TOC \o "1-3" \h \z \u </w:instrText>
          </w:r>
          <w:r w:rsidRPr="00DE2E12">
            <w:rPr>
              <w:rFonts w:cs="Arial"/>
            </w:rPr>
            <w:fldChar w:fldCharType="separate"/>
          </w:r>
          <w:hyperlink w:anchor="_Toc54121189" w:history="1">
            <w:r w:rsidR="00CA0441" w:rsidRPr="006B7D99">
              <w:rPr>
                <w:rStyle w:val="Hyperlink"/>
                <w:rFonts w:eastAsia="Cambria" w:cs="Arial"/>
                <w:noProof/>
              </w:rPr>
              <w:t>Index</w:t>
            </w:r>
            <w:r w:rsidR="00CA0441">
              <w:rPr>
                <w:noProof/>
                <w:webHidden/>
              </w:rPr>
              <w:tab/>
            </w:r>
            <w:r w:rsidR="00CA0441">
              <w:rPr>
                <w:noProof/>
                <w:webHidden/>
              </w:rPr>
              <w:fldChar w:fldCharType="begin"/>
            </w:r>
            <w:r w:rsidR="00CA0441">
              <w:rPr>
                <w:noProof/>
                <w:webHidden/>
              </w:rPr>
              <w:instrText xml:space="preserve"> PAGEREF _Toc54121189 \h </w:instrText>
            </w:r>
            <w:r w:rsidR="00CA0441">
              <w:rPr>
                <w:noProof/>
                <w:webHidden/>
              </w:rPr>
            </w:r>
            <w:r w:rsidR="00CA0441">
              <w:rPr>
                <w:noProof/>
                <w:webHidden/>
              </w:rPr>
              <w:fldChar w:fldCharType="separate"/>
            </w:r>
            <w:r w:rsidR="00466FF8">
              <w:rPr>
                <w:noProof/>
                <w:webHidden/>
              </w:rPr>
              <w:t>2</w:t>
            </w:r>
            <w:r w:rsidR="00CA0441">
              <w:rPr>
                <w:noProof/>
                <w:webHidden/>
              </w:rPr>
              <w:fldChar w:fldCharType="end"/>
            </w:r>
          </w:hyperlink>
        </w:p>
        <w:p w14:paraId="224BB475" w14:textId="522749B3" w:rsidR="00CA0441" w:rsidRDefault="00000000">
          <w:pPr>
            <w:pStyle w:val="TOC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4121190" w:history="1">
            <w:r w:rsidR="00CA0441" w:rsidRPr="006B7D99">
              <w:rPr>
                <w:rStyle w:val="Hyperlink"/>
                <w:noProof/>
              </w:rPr>
              <w:t>1</w:t>
            </w:r>
            <w:r w:rsidR="00CA0441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0441" w:rsidRPr="006B7D99">
              <w:rPr>
                <w:rStyle w:val="Hyperlink"/>
                <w:rFonts w:cs="Arial"/>
                <w:noProof/>
              </w:rPr>
              <w:t xml:space="preserve">Python </w:t>
            </w:r>
            <w:r w:rsidR="009361EF">
              <w:rPr>
                <w:rStyle w:val="Hyperlink"/>
                <w:rFonts w:cs="Arial"/>
                <w:noProof/>
              </w:rPr>
              <w:t>S</w:t>
            </w:r>
            <w:r w:rsidR="00A37057">
              <w:rPr>
                <w:rStyle w:val="Hyperlink"/>
                <w:rFonts w:cs="Arial"/>
                <w:noProof/>
              </w:rPr>
              <w:t>tring operation</w:t>
            </w:r>
            <w:r w:rsidR="00CA0441">
              <w:rPr>
                <w:noProof/>
                <w:webHidden/>
              </w:rPr>
              <w:tab/>
            </w:r>
            <w:r w:rsidR="00CA0441">
              <w:rPr>
                <w:noProof/>
                <w:webHidden/>
              </w:rPr>
              <w:fldChar w:fldCharType="begin"/>
            </w:r>
            <w:r w:rsidR="00CA0441">
              <w:rPr>
                <w:noProof/>
                <w:webHidden/>
              </w:rPr>
              <w:instrText xml:space="preserve"> PAGEREF _Toc54121190 \h </w:instrText>
            </w:r>
            <w:r w:rsidR="00CA0441">
              <w:rPr>
                <w:noProof/>
                <w:webHidden/>
              </w:rPr>
            </w:r>
            <w:r w:rsidR="00CA0441">
              <w:rPr>
                <w:noProof/>
                <w:webHidden/>
              </w:rPr>
              <w:fldChar w:fldCharType="separate"/>
            </w:r>
            <w:r w:rsidR="00466FF8">
              <w:rPr>
                <w:noProof/>
                <w:webHidden/>
              </w:rPr>
              <w:t>3</w:t>
            </w:r>
            <w:r w:rsidR="00CA0441">
              <w:rPr>
                <w:noProof/>
                <w:webHidden/>
              </w:rPr>
              <w:fldChar w:fldCharType="end"/>
            </w:r>
          </w:hyperlink>
        </w:p>
        <w:p w14:paraId="4D56AE37" w14:textId="27D5A450" w:rsidR="00CA0441" w:rsidRDefault="00000000">
          <w:pPr>
            <w:pStyle w:val="TOC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4121191" w:history="1">
            <w:r w:rsidR="00CA0441" w:rsidRPr="006B7D99">
              <w:rPr>
                <w:rStyle w:val="Hyperlink"/>
                <w:noProof/>
              </w:rPr>
              <w:t>2</w:t>
            </w:r>
            <w:r w:rsidR="00CA0441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0441" w:rsidRPr="006B7D99">
              <w:rPr>
                <w:rStyle w:val="Hyperlink"/>
                <w:noProof/>
              </w:rPr>
              <w:t>Python C</w:t>
            </w:r>
            <w:r w:rsidR="004E70C8">
              <w:rPr>
                <w:rStyle w:val="Hyperlink"/>
                <w:noProof/>
              </w:rPr>
              <w:t xml:space="preserve">ollection </w:t>
            </w:r>
            <w:r w:rsidR="0078438D">
              <w:rPr>
                <w:rStyle w:val="Hyperlink"/>
                <w:noProof/>
              </w:rPr>
              <w:t xml:space="preserve">operation </w:t>
            </w:r>
            <w:r w:rsidR="00CA0441">
              <w:rPr>
                <w:noProof/>
                <w:webHidden/>
              </w:rPr>
              <w:tab/>
            </w:r>
            <w:r w:rsidR="00CA0441">
              <w:rPr>
                <w:noProof/>
                <w:webHidden/>
              </w:rPr>
              <w:fldChar w:fldCharType="begin"/>
            </w:r>
            <w:r w:rsidR="00CA0441">
              <w:rPr>
                <w:noProof/>
                <w:webHidden/>
              </w:rPr>
              <w:instrText xml:space="preserve"> PAGEREF _Toc54121191 \h </w:instrText>
            </w:r>
            <w:r w:rsidR="00CA0441">
              <w:rPr>
                <w:noProof/>
                <w:webHidden/>
              </w:rPr>
            </w:r>
            <w:r w:rsidR="00CA0441">
              <w:rPr>
                <w:noProof/>
                <w:webHidden/>
              </w:rPr>
              <w:fldChar w:fldCharType="separate"/>
            </w:r>
            <w:r w:rsidR="00466FF8">
              <w:rPr>
                <w:noProof/>
                <w:webHidden/>
              </w:rPr>
              <w:t>4</w:t>
            </w:r>
            <w:r w:rsidR="00CA0441">
              <w:rPr>
                <w:noProof/>
                <w:webHidden/>
              </w:rPr>
              <w:fldChar w:fldCharType="end"/>
            </w:r>
          </w:hyperlink>
        </w:p>
        <w:p w14:paraId="1E7C0F2D" w14:textId="1508D6F3" w:rsidR="00CA0441" w:rsidRDefault="00CA0441">
          <w:pPr>
            <w:pStyle w:val="TOC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</w:p>
        <w:p w14:paraId="206CCCDF" w14:textId="185EFA08" w:rsidR="008C1857" w:rsidRPr="00DE2E12" w:rsidRDefault="008C1857" w:rsidP="008C1857">
          <w:pPr>
            <w:rPr>
              <w:rFonts w:ascii="Arial" w:hAnsi="Arial" w:cs="Arial"/>
            </w:rPr>
          </w:pPr>
          <w:r w:rsidRPr="00DE2E1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8FC3984" w14:textId="77777777" w:rsidR="008C1857" w:rsidRPr="00DE2E12" w:rsidRDefault="008C1857">
      <w:pPr>
        <w:rPr>
          <w:rFonts w:ascii="Arial" w:hAnsi="Arial" w:cs="Arial"/>
        </w:rPr>
      </w:pPr>
    </w:p>
    <w:p w14:paraId="4F3740C3" w14:textId="77777777" w:rsidR="008C1857" w:rsidRPr="00DE2E12" w:rsidRDefault="008C1857">
      <w:pPr>
        <w:rPr>
          <w:rFonts w:ascii="Arial" w:hAnsi="Arial" w:cs="Arial"/>
        </w:rPr>
      </w:pPr>
    </w:p>
    <w:p w14:paraId="15BC6171" w14:textId="77777777" w:rsidR="008C1857" w:rsidRPr="00DE2E12" w:rsidRDefault="008C1857">
      <w:pPr>
        <w:rPr>
          <w:rFonts w:ascii="Arial" w:hAnsi="Arial" w:cs="Arial"/>
        </w:rPr>
      </w:pPr>
      <w:r w:rsidRPr="00DE2E12">
        <w:rPr>
          <w:rFonts w:ascii="Arial" w:hAnsi="Arial" w:cs="Arial"/>
        </w:rPr>
        <w:br w:type="page"/>
      </w:r>
    </w:p>
    <w:p w14:paraId="76F2F567" w14:textId="1336F331" w:rsidR="00DE2E12" w:rsidRDefault="00881A0A" w:rsidP="00DE2E12">
      <w:pPr>
        <w:pStyle w:val="Heading1"/>
        <w:rPr>
          <w:rFonts w:cs="Arial"/>
        </w:rPr>
      </w:pPr>
      <w:bookmarkStart w:id="1" w:name="_Toc54121190"/>
      <w:r w:rsidRPr="00881A0A">
        <w:rPr>
          <w:rFonts w:cs="Arial"/>
        </w:rPr>
        <w:lastRenderedPageBreak/>
        <w:t xml:space="preserve">Python </w:t>
      </w:r>
      <w:bookmarkEnd w:id="1"/>
      <w:r w:rsidR="00F35187">
        <w:rPr>
          <w:rFonts w:cs="Arial"/>
        </w:rPr>
        <w:t xml:space="preserve">String operation </w:t>
      </w:r>
    </w:p>
    <w:p w14:paraId="0CFE4475" w14:textId="29B9EAC4" w:rsidR="001D1C1F" w:rsidRDefault="00C81E37" w:rsidP="0081598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2" w:name="OLE_LINK5"/>
      <w:r>
        <w:rPr>
          <w:rFonts w:ascii="Arial" w:hAnsi="Arial" w:cs="Arial"/>
        </w:rPr>
        <w:t xml:space="preserve">Using </w:t>
      </w:r>
      <w:r w:rsidRPr="008E2F1A">
        <w:rPr>
          <w:rFonts w:ascii="Arial" w:hAnsi="Arial" w:cs="Arial"/>
        </w:rPr>
        <w:t>2</w:t>
      </w:r>
      <w:r w:rsidR="008E2F1A" w:rsidRPr="008E2F1A">
        <w:rPr>
          <w:rFonts w:ascii="Arial" w:hAnsi="Arial" w:cs="Arial"/>
        </w:rPr>
        <w:t xml:space="preserve"> strings, s1 and s2, create a new string by appending s2 in the middle of s1</w:t>
      </w:r>
      <w:r w:rsidR="0091344F">
        <w:rPr>
          <w:rFonts w:ascii="Arial" w:hAnsi="Arial" w:cs="Arial"/>
        </w:rPr>
        <w:t xml:space="preserve"> </w:t>
      </w:r>
    </w:p>
    <w:p w14:paraId="5BA56097" w14:textId="741D4717" w:rsidR="00323712" w:rsidRDefault="00323712" w:rsidP="0032371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input </w:t>
      </w:r>
    </w:p>
    <w:p w14:paraId="2BAFE0E5" w14:textId="40561400" w:rsidR="00323712" w:rsidRPr="00323712" w:rsidRDefault="00323712" w:rsidP="0032371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323712">
        <w:rPr>
          <w:rFonts w:ascii="Arial" w:hAnsi="Arial" w:cs="Arial"/>
        </w:rPr>
        <w:t>s1 = "</w:t>
      </w:r>
      <w:r w:rsidR="00A32FBC">
        <w:rPr>
          <w:rFonts w:ascii="Arial" w:hAnsi="Arial" w:cs="Arial"/>
        </w:rPr>
        <w:t>Samy</w:t>
      </w:r>
      <w:r w:rsidRPr="00323712">
        <w:rPr>
          <w:rFonts w:ascii="Arial" w:hAnsi="Arial" w:cs="Arial"/>
        </w:rPr>
        <w:t>"</w:t>
      </w:r>
    </w:p>
    <w:p w14:paraId="04CFF43F" w14:textId="16739451" w:rsidR="00323712" w:rsidRDefault="00323712" w:rsidP="0032371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323712">
        <w:rPr>
          <w:rFonts w:ascii="Arial" w:hAnsi="Arial" w:cs="Arial"/>
        </w:rPr>
        <w:t>s2 = "Kelly"</w:t>
      </w:r>
    </w:p>
    <w:p w14:paraId="6B0DA53D" w14:textId="4CE6FA32" w:rsidR="0055551A" w:rsidRDefault="0055551A" w:rsidP="0032371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output </w:t>
      </w:r>
    </w:p>
    <w:p w14:paraId="541936BD" w14:textId="752C6692" w:rsidR="0033475F" w:rsidRPr="00323712" w:rsidRDefault="0033475F" w:rsidP="0032371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32FBC">
        <w:rPr>
          <w:rFonts w:ascii="Arial" w:hAnsi="Arial" w:cs="Arial"/>
        </w:rPr>
        <w:t>Sa</w:t>
      </w:r>
      <w:r w:rsidRPr="0033475F">
        <w:rPr>
          <w:rFonts w:ascii="Arial" w:hAnsi="Arial" w:cs="Arial"/>
        </w:rPr>
        <w:t>Kelly</w:t>
      </w:r>
      <w:r w:rsidR="00A32FBC">
        <w:rPr>
          <w:rFonts w:ascii="Arial" w:hAnsi="Arial" w:cs="Arial"/>
        </w:rPr>
        <w:t>my</w:t>
      </w:r>
    </w:p>
    <w:bookmarkEnd w:id="2"/>
    <w:p w14:paraId="7AA8B7A5" w14:textId="77777777" w:rsidR="008A4F1D" w:rsidRPr="0091344F" w:rsidRDefault="001D1C1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8A4F1D" w14:paraId="10E6A348" w14:textId="77777777" w:rsidTr="008A4F1D">
        <w:tc>
          <w:tcPr>
            <w:tcW w:w="9010" w:type="dxa"/>
          </w:tcPr>
          <w:p w14:paraId="254DA49C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"String Operations")</w:t>
            </w:r>
          </w:p>
          <w:p w14:paraId="2EB0C718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4ED2B610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s1="Samy"</w:t>
            </w:r>
          </w:p>
          <w:p w14:paraId="049F758F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s2="</w:t>
            </w:r>
            <w:proofErr w:type="spellStart"/>
            <w:r w:rsidRPr="008A4F1D">
              <w:rPr>
                <w:rFonts w:ascii="Arial" w:hAnsi="Arial" w:cs="Arial"/>
              </w:rPr>
              <w:t>kelly</w:t>
            </w:r>
            <w:proofErr w:type="spellEnd"/>
            <w:r w:rsidRPr="008A4F1D">
              <w:rPr>
                <w:rFonts w:ascii="Arial" w:hAnsi="Arial" w:cs="Arial"/>
              </w:rPr>
              <w:t>"</w:t>
            </w:r>
          </w:p>
          <w:p w14:paraId="7906B1F9" w14:textId="746D9815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print(s1+s2)</w:t>
            </w:r>
          </w:p>
        </w:tc>
      </w:tr>
      <w:tr w:rsidR="008A4F1D" w14:paraId="1A09E11C" w14:textId="77777777" w:rsidTr="008A4F1D">
        <w:tc>
          <w:tcPr>
            <w:tcW w:w="9010" w:type="dxa"/>
          </w:tcPr>
          <w:p w14:paraId="1711B975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String Operations</w:t>
            </w:r>
          </w:p>
          <w:p w14:paraId="7B12C483" w14:textId="1E047E9E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8A4F1D">
              <w:rPr>
                <w:rFonts w:ascii="Arial" w:hAnsi="Arial" w:cs="Arial"/>
              </w:rPr>
              <w:t>Samykelly</w:t>
            </w:r>
            <w:proofErr w:type="spellEnd"/>
          </w:p>
        </w:tc>
      </w:tr>
    </w:tbl>
    <w:p w14:paraId="2E4D2272" w14:textId="2401F88B" w:rsidR="0091344F" w:rsidRPr="0091344F" w:rsidRDefault="0091344F" w:rsidP="00815986">
      <w:pPr>
        <w:pStyle w:val="ListParagraph"/>
        <w:jc w:val="both"/>
        <w:rPr>
          <w:rFonts w:ascii="Arial" w:hAnsi="Arial" w:cs="Arial"/>
        </w:rPr>
      </w:pPr>
    </w:p>
    <w:p w14:paraId="1105719D" w14:textId="77777777" w:rsidR="00CC3E8D" w:rsidRPr="004D78CE" w:rsidRDefault="00CC3E8D" w:rsidP="00815986">
      <w:pPr>
        <w:pStyle w:val="ListParagraph"/>
        <w:jc w:val="both"/>
        <w:rPr>
          <w:rFonts w:ascii="Arial" w:hAnsi="Arial" w:cs="Arial"/>
        </w:rPr>
      </w:pPr>
    </w:p>
    <w:p w14:paraId="1A9078CE" w14:textId="2EAEF396" w:rsidR="001D1C1F" w:rsidRDefault="002A10AD" w:rsidP="00815986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Accept </w:t>
      </w:r>
      <w:r w:rsidRPr="00E068F1">
        <w:rPr>
          <w:rFonts w:ascii="Arial" w:hAnsi="Arial" w:cs="Arial"/>
        </w:rPr>
        <w:t>a</w:t>
      </w:r>
      <w:r w:rsidR="00E068F1" w:rsidRPr="00E068F1">
        <w:rPr>
          <w:rFonts w:ascii="Arial" w:hAnsi="Arial" w:cs="Arial"/>
        </w:rPr>
        <w:t xml:space="preserve"> string,</w:t>
      </w:r>
      <w:r w:rsidR="00444C60">
        <w:rPr>
          <w:rFonts w:ascii="Arial" w:hAnsi="Arial" w:cs="Arial"/>
        </w:rPr>
        <w:t xml:space="preserve"> </w:t>
      </w:r>
      <w:r w:rsidR="00755742">
        <w:rPr>
          <w:rFonts w:ascii="Arial" w:hAnsi="Arial" w:cs="Arial"/>
        </w:rPr>
        <w:t xml:space="preserve">and </w:t>
      </w:r>
      <w:r w:rsidR="00755742" w:rsidRPr="00E068F1">
        <w:rPr>
          <w:rFonts w:ascii="Arial" w:hAnsi="Arial" w:cs="Arial"/>
        </w:rPr>
        <w:t>return</w:t>
      </w:r>
      <w:r w:rsidR="00E068F1" w:rsidRPr="00E068F1">
        <w:rPr>
          <w:rFonts w:ascii="Arial" w:hAnsi="Arial" w:cs="Arial"/>
        </w:rPr>
        <w:t xml:space="preserve"> the sum and average of the digits that appear in the string, ignoring all other characters</w:t>
      </w:r>
      <w:r w:rsidR="00CC3E8D">
        <w:rPr>
          <w:rFonts w:ascii="Arial" w:hAnsi="Arial" w:cs="Arial"/>
        </w:rPr>
        <w:t xml:space="preserve"> </w:t>
      </w:r>
    </w:p>
    <w:p w14:paraId="00898458" w14:textId="58C2361B" w:rsidR="001D1C1F" w:rsidRDefault="00CC3E8D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Sample input </w:t>
      </w:r>
    </w:p>
    <w:p w14:paraId="71C46F72" w14:textId="3CD39111" w:rsidR="001D1C1F" w:rsidRDefault="001665AA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A10AD" w:rsidRPr="002A10AD">
        <w:rPr>
          <w:rFonts w:ascii="Arial" w:hAnsi="Arial" w:cs="Arial"/>
        </w:rPr>
        <w:t>str1 = "English = 78 Science = 83 Math = 68 History = 65"</w:t>
      </w:r>
      <w:r>
        <w:rPr>
          <w:rFonts w:ascii="Arial" w:hAnsi="Arial" w:cs="Arial"/>
        </w:rPr>
        <w:t xml:space="preserve">. </w:t>
      </w:r>
    </w:p>
    <w:p w14:paraId="1B710920" w14:textId="11372F33" w:rsidR="00ED6B64" w:rsidRDefault="00ED6B64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output </w:t>
      </w:r>
    </w:p>
    <w:p w14:paraId="0912D66F" w14:textId="77777777" w:rsidR="00315EDD" w:rsidRPr="00315EDD" w:rsidRDefault="00315EDD" w:rsidP="00315ED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315EDD">
        <w:rPr>
          <w:rFonts w:ascii="Arial" w:hAnsi="Arial" w:cs="Arial"/>
        </w:rPr>
        <w:t>sum is 294</w:t>
      </w:r>
    </w:p>
    <w:p w14:paraId="0D1A6F81" w14:textId="2810E883" w:rsidR="00315EDD" w:rsidRDefault="00315EDD" w:rsidP="00315ED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315EDD">
        <w:rPr>
          <w:rFonts w:ascii="Arial" w:hAnsi="Arial" w:cs="Arial"/>
        </w:rPr>
        <w:t>average is 73.5</w:t>
      </w:r>
    </w:p>
    <w:p w14:paraId="479C1DD7" w14:textId="5C36027D" w:rsidR="00ED6B64" w:rsidRPr="00963DBC" w:rsidRDefault="00ED6B64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75C90590" w14:textId="77777777" w:rsidR="001D1C1F" w:rsidRPr="004D78CE" w:rsidRDefault="001D1C1F" w:rsidP="00815986">
      <w:pPr>
        <w:jc w:val="both"/>
        <w:rPr>
          <w:rFonts w:ascii="Arial" w:hAnsi="Arial" w:cs="Arial"/>
          <w:lang w:val="en-GB"/>
        </w:rPr>
      </w:pPr>
    </w:p>
    <w:p w14:paraId="4154326B" w14:textId="63692F5F" w:rsidR="00647B9F" w:rsidRPr="004D78CE" w:rsidRDefault="007E12E0" w:rsidP="0081598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3" w:name="OLE_LINK6"/>
      <w:r>
        <w:rPr>
          <w:rFonts w:ascii="Arial" w:hAnsi="Arial" w:cs="Arial"/>
        </w:rPr>
        <w:t xml:space="preserve">Accept a </w:t>
      </w:r>
      <w:r w:rsidR="00F51E94">
        <w:rPr>
          <w:rFonts w:ascii="Arial" w:hAnsi="Arial" w:cs="Arial"/>
        </w:rPr>
        <w:t xml:space="preserve">long </w:t>
      </w:r>
      <w:r w:rsidR="00671E4A">
        <w:rPr>
          <w:rFonts w:ascii="Arial" w:hAnsi="Arial" w:cs="Arial"/>
        </w:rPr>
        <w:t>string from</w:t>
      </w:r>
      <w:r>
        <w:rPr>
          <w:rFonts w:ascii="Arial" w:hAnsi="Arial" w:cs="Arial"/>
        </w:rPr>
        <w:t xml:space="preserve"> user and return each </w:t>
      </w:r>
      <w:r w:rsidR="00B71CEA">
        <w:rPr>
          <w:rFonts w:ascii="Arial" w:hAnsi="Arial" w:cs="Arial"/>
        </w:rPr>
        <w:t>word</w:t>
      </w:r>
      <w:r>
        <w:rPr>
          <w:rFonts w:ascii="Arial" w:hAnsi="Arial" w:cs="Arial"/>
        </w:rPr>
        <w:t xml:space="preserve"> in reverse way </w:t>
      </w:r>
    </w:p>
    <w:p w14:paraId="561F036B" w14:textId="54F9ADF9" w:rsidR="00647B9F" w:rsidRPr="004D78CE" w:rsidRDefault="00647B9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Sample input     </w:t>
      </w:r>
    </w:p>
    <w:p w14:paraId="467F17EF" w14:textId="01813783" w:rsidR="007E12E0" w:rsidRDefault="00647B9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     </w:t>
      </w:r>
      <w:r w:rsidR="007E12E0">
        <w:rPr>
          <w:rFonts w:ascii="Arial" w:hAnsi="Arial" w:cs="Arial"/>
        </w:rPr>
        <w:t xml:space="preserve">My name is Sam I live in Mumbai </w:t>
      </w:r>
    </w:p>
    <w:p w14:paraId="553B5DDA" w14:textId="0EAF749D" w:rsidR="00310585" w:rsidRDefault="00310585" w:rsidP="0081598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output </w:t>
      </w:r>
    </w:p>
    <w:p w14:paraId="7C196A0C" w14:textId="29CB075A" w:rsidR="00310585" w:rsidRDefault="00310585" w:rsidP="0081598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Mumbai in live I Sam is name My </w:t>
      </w:r>
    </w:p>
    <w:bookmarkEnd w:id="3"/>
    <w:p w14:paraId="28E58822" w14:textId="77777777" w:rsidR="00B71CEA" w:rsidRDefault="00B71CEA" w:rsidP="00815986">
      <w:pPr>
        <w:pStyle w:val="ListParagraph"/>
        <w:jc w:val="both"/>
        <w:rPr>
          <w:rFonts w:ascii="Arial" w:hAnsi="Arial" w:cs="Arial"/>
        </w:rPr>
      </w:pPr>
    </w:p>
    <w:p w14:paraId="42971C82" w14:textId="77777777" w:rsidR="008A4F1D" w:rsidRPr="004D78CE" w:rsidRDefault="00155076" w:rsidP="0081598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8A4F1D" w14:paraId="389A8AFD" w14:textId="77777777" w:rsidTr="008A4F1D">
        <w:tc>
          <w:tcPr>
            <w:tcW w:w="9010" w:type="dxa"/>
          </w:tcPr>
          <w:p w14:paraId="5FD62AD3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"print the sentence in reverse")</w:t>
            </w:r>
          </w:p>
          <w:p w14:paraId="3635D0D2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a="My name is Sam I live in Mumbai"</w:t>
            </w:r>
          </w:p>
          <w:p w14:paraId="4998DEE8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l=</w:t>
            </w:r>
            <w:proofErr w:type="spellStart"/>
            <w:proofErr w:type="gramStart"/>
            <w:r w:rsidRPr="008A4F1D">
              <w:rPr>
                <w:rFonts w:ascii="Arial" w:hAnsi="Arial" w:cs="Arial"/>
              </w:rPr>
              <w:t>a.split</w:t>
            </w:r>
            <w:proofErr w:type="spellEnd"/>
            <w:proofErr w:type="gramEnd"/>
            <w:r w:rsidRPr="008A4F1D">
              <w:rPr>
                <w:rFonts w:ascii="Arial" w:hAnsi="Arial" w:cs="Arial"/>
              </w:rPr>
              <w:t>()</w:t>
            </w:r>
          </w:p>
          <w:p w14:paraId="08AC433A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8A4F1D">
              <w:rPr>
                <w:rFonts w:ascii="Arial" w:hAnsi="Arial" w:cs="Arial"/>
              </w:rPr>
              <w:t>l.</w:t>
            </w:r>
            <w:proofErr w:type="gramStart"/>
            <w:r w:rsidRPr="008A4F1D">
              <w:rPr>
                <w:rFonts w:ascii="Arial" w:hAnsi="Arial" w:cs="Arial"/>
              </w:rPr>
              <w:t>reverse</w:t>
            </w:r>
            <w:proofErr w:type="spellEnd"/>
            <w:r w:rsidRPr="008A4F1D">
              <w:rPr>
                <w:rFonts w:ascii="Arial" w:hAnsi="Arial" w:cs="Arial"/>
              </w:rPr>
              <w:t>(</w:t>
            </w:r>
            <w:proofErr w:type="gramEnd"/>
            <w:r w:rsidRPr="008A4F1D">
              <w:rPr>
                <w:rFonts w:ascii="Arial" w:hAnsi="Arial" w:cs="Arial"/>
              </w:rPr>
              <w:t>)</w:t>
            </w:r>
          </w:p>
          <w:p w14:paraId="7EA91BC0" w14:textId="539BAC7C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' '.join(l))</w:t>
            </w:r>
          </w:p>
        </w:tc>
      </w:tr>
      <w:tr w:rsidR="008A4F1D" w14:paraId="02A860BD" w14:textId="77777777" w:rsidTr="008A4F1D">
        <w:tc>
          <w:tcPr>
            <w:tcW w:w="9010" w:type="dxa"/>
          </w:tcPr>
          <w:p w14:paraId="46A2A5C6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print the sentence in reverse</w:t>
            </w:r>
          </w:p>
          <w:p w14:paraId="1BD2D7AA" w14:textId="68BE7259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Mumbai in live I Sam is name My</w:t>
            </w:r>
          </w:p>
        </w:tc>
      </w:tr>
    </w:tbl>
    <w:p w14:paraId="7ED31235" w14:textId="3EE06BDF" w:rsidR="00647B9F" w:rsidRPr="004D78CE" w:rsidRDefault="00647B9F" w:rsidP="00815986">
      <w:pPr>
        <w:pStyle w:val="ListParagraph"/>
        <w:jc w:val="both"/>
        <w:rPr>
          <w:rFonts w:ascii="Arial" w:hAnsi="Arial" w:cs="Arial"/>
        </w:rPr>
      </w:pPr>
    </w:p>
    <w:p w14:paraId="09CD63D4" w14:textId="63DFF8A4" w:rsidR="00881A0A" w:rsidRPr="004D78CE" w:rsidRDefault="00881A0A" w:rsidP="00815986">
      <w:pPr>
        <w:jc w:val="both"/>
        <w:rPr>
          <w:rFonts w:ascii="Arial" w:hAnsi="Arial" w:cs="Arial"/>
          <w:lang w:val="en-GB"/>
        </w:rPr>
      </w:pPr>
    </w:p>
    <w:p w14:paraId="62F58851" w14:textId="15B8A61D" w:rsidR="00AF29A8" w:rsidRPr="003456DD" w:rsidRDefault="00365720" w:rsidP="003456D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4" w:name="OLE_LINK7"/>
      <w:r>
        <w:rPr>
          <w:rFonts w:ascii="Arial" w:hAnsi="Arial" w:cs="Arial"/>
        </w:rPr>
        <w:t xml:space="preserve">Accept a string from user and print the word with is occurring </w:t>
      </w:r>
      <w:r w:rsidR="004068A0">
        <w:rPr>
          <w:rFonts w:ascii="Arial" w:hAnsi="Arial" w:cs="Arial"/>
        </w:rPr>
        <w:t>maximum</w:t>
      </w:r>
      <w:r>
        <w:rPr>
          <w:rFonts w:ascii="Arial" w:hAnsi="Arial" w:cs="Arial"/>
        </w:rPr>
        <w:t xml:space="preserve"> </w:t>
      </w:r>
      <w:r w:rsidR="004068A0">
        <w:rPr>
          <w:rFonts w:ascii="Arial" w:hAnsi="Arial" w:cs="Arial"/>
        </w:rPr>
        <w:t>time.</w:t>
      </w:r>
      <w:r w:rsidRPr="003456DD">
        <w:rPr>
          <w:rFonts w:ascii="Arial" w:hAnsi="Arial" w:cs="Arial"/>
        </w:rPr>
        <w:t xml:space="preserve"> </w:t>
      </w:r>
    </w:p>
    <w:p w14:paraId="6BD8A7DD" w14:textId="7F503567" w:rsidR="00365720" w:rsidRDefault="00365720" w:rsidP="00365720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input </w:t>
      </w:r>
    </w:p>
    <w:p w14:paraId="431DB20B" w14:textId="41CE6B9F" w:rsidR="00365720" w:rsidRDefault="00365720" w:rsidP="00365720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My name is </w:t>
      </w:r>
      <w:r w:rsidR="00D6105B">
        <w:rPr>
          <w:rFonts w:ascii="Arial" w:hAnsi="Arial" w:cs="Arial"/>
        </w:rPr>
        <w:t>Sam.</w:t>
      </w:r>
      <w:r>
        <w:rPr>
          <w:rFonts w:ascii="Arial" w:hAnsi="Arial" w:cs="Arial"/>
        </w:rPr>
        <w:t xml:space="preserve">  Sam lives in </w:t>
      </w:r>
      <w:r w:rsidR="00D6105B">
        <w:rPr>
          <w:rFonts w:ascii="Arial" w:hAnsi="Arial" w:cs="Arial"/>
        </w:rPr>
        <w:t>Mumbai.</w:t>
      </w:r>
      <w:r>
        <w:rPr>
          <w:rFonts w:ascii="Arial" w:hAnsi="Arial" w:cs="Arial"/>
        </w:rPr>
        <w:t xml:space="preserve"> Sam plays </w:t>
      </w:r>
      <w:r w:rsidR="004068A0">
        <w:rPr>
          <w:rFonts w:ascii="Arial" w:hAnsi="Arial" w:cs="Arial"/>
        </w:rPr>
        <w:t>cricket.</w:t>
      </w:r>
      <w:r>
        <w:rPr>
          <w:rFonts w:ascii="Arial" w:hAnsi="Arial" w:cs="Arial"/>
        </w:rPr>
        <w:t xml:space="preserve"> </w:t>
      </w:r>
    </w:p>
    <w:p w14:paraId="33976ADD" w14:textId="67D93B76" w:rsidR="003456DD" w:rsidRDefault="003456DD" w:rsidP="00365720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output </w:t>
      </w:r>
    </w:p>
    <w:p w14:paraId="13CB05CC" w14:textId="3062E3D8" w:rsidR="003456DD" w:rsidRDefault="003456DD" w:rsidP="00365720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Sam is occurring 3 times </w:t>
      </w:r>
    </w:p>
    <w:bookmarkEnd w:id="4"/>
    <w:p w14:paraId="08BC05C7" w14:textId="77777777" w:rsidR="008A4F1D" w:rsidRDefault="008A4F1D" w:rsidP="00365720">
      <w:pPr>
        <w:pStyle w:val="ListParagraph"/>
        <w:jc w:val="both"/>
        <w:rPr>
          <w:rFonts w:ascii="Arial" w:hAnsi="Arial" w:cs="Arial"/>
        </w:rPr>
      </w:pPr>
    </w:p>
    <w:p w14:paraId="2E24A6D4" w14:textId="77777777" w:rsidR="008A4F1D" w:rsidRDefault="008A4F1D" w:rsidP="00365720">
      <w:pPr>
        <w:pStyle w:val="ListParagraph"/>
        <w:jc w:val="both"/>
        <w:rPr>
          <w:rFonts w:ascii="Arial" w:hAnsi="Arial" w:cs="Arial"/>
        </w:rPr>
      </w:pPr>
    </w:p>
    <w:p w14:paraId="34F47C7B" w14:textId="77777777" w:rsidR="008A4F1D" w:rsidRDefault="008A4F1D" w:rsidP="00365720">
      <w:pPr>
        <w:pStyle w:val="ListParagraph"/>
        <w:jc w:val="both"/>
        <w:rPr>
          <w:rFonts w:ascii="Arial" w:hAnsi="Arial" w:cs="Arial"/>
        </w:rPr>
      </w:pPr>
    </w:p>
    <w:p w14:paraId="1E3F510C" w14:textId="77777777" w:rsidR="008A4F1D" w:rsidRDefault="008A4F1D" w:rsidP="00365720">
      <w:pPr>
        <w:pStyle w:val="ListParagraph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8A4F1D" w14:paraId="63C237E8" w14:textId="77777777" w:rsidTr="008A4F1D">
        <w:tc>
          <w:tcPr>
            <w:tcW w:w="9010" w:type="dxa"/>
          </w:tcPr>
          <w:p w14:paraId="5022A514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"Find duplicates in the sentence")</w:t>
            </w:r>
          </w:p>
          <w:p w14:paraId="5C23C216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a="My name is Sam. Sam lives in Mumbai. Sam plays cricket."</w:t>
            </w:r>
          </w:p>
          <w:p w14:paraId="62D9AD51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words=</w:t>
            </w:r>
            <w:proofErr w:type="spellStart"/>
            <w:proofErr w:type="gramStart"/>
            <w:r w:rsidRPr="008A4F1D">
              <w:rPr>
                <w:rFonts w:ascii="Arial" w:hAnsi="Arial" w:cs="Arial"/>
              </w:rPr>
              <w:t>a.replace</w:t>
            </w:r>
            <w:proofErr w:type="spellEnd"/>
            <w:proofErr w:type="gramEnd"/>
            <w:r w:rsidRPr="008A4F1D">
              <w:rPr>
                <w:rFonts w:ascii="Arial" w:hAnsi="Arial" w:cs="Arial"/>
              </w:rPr>
              <w:t>('.', '').split()</w:t>
            </w:r>
          </w:p>
          <w:p w14:paraId="53DAE8C5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1020C06F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8A4F1D">
              <w:rPr>
                <w:rFonts w:ascii="Arial" w:hAnsi="Arial" w:cs="Arial"/>
              </w:rPr>
              <w:t>word_count</w:t>
            </w:r>
            <w:proofErr w:type="spellEnd"/>
            <w:proofErr w:type="gramStart"/>
            <w:r w:rsidRPr="008A4F1D">
              <w:rPr>
                <w:rFonts w:ascii="Arial" w:hAnsi="Arial" w:cs="Arial"/>
              </w:rPr>
              <w:t>={</w:t>
            </w:r>
            <w:proofErr w:type="gramEnd"/>
            <w:r w:rsidRPr="008A4F1D">
              <w:rPr>
                <w:rFonts w:ascii="Arial" w:hAnsi="Arial" w:cs="Arial"/>
              </w:rPr>
              <w:t>}</w:t>
            </w:r>
          </w:p>
          <w:p w14:paraId="53832742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6985ED02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for word in words:</w:t>
            </w:r>
          </w:p>
          <w:p w14:paraId="51E2645B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if word in </w:t>
            </w:r>
            <w:proofErr w:type="spellStart"/>
            <w:r w:rsidRPr="008A4F1D">
              <w:rPr>
                <w:rFonts w:ascii="Arial" w:hAnsi="Arial" w:cs="Arial"/>
              </w:rPr>
              <w:t>word_count</w:t>
            </w:r>
            <w:proofErr w:type="spellEnd"/>
            <w:r w:rsidRPr="008A4F1D">
              <w:rPr>
                <w:rFonts w:ascii="Arial" w:hAnsi="Arial" w:cs="Arial"/>
              </w:rPr>
              <w:t>:</w:t>
            </w:r>
          </w:p>
          <w:p w14:paraId="7530CFD8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</w:t>
            </w:r>
            <w:proofErr w:type="spellStart"/>
            <w:r w:rsidRPr="008A4F1D">
              <w:rPr>
                <w:rFonts w:ascii="Arial" w:hAnsi="Arial" w:cs="Arial"/>
              </w:rPr>
              <w:t>word_count</w:t>
            </w:r>
            <w:proofErr w:type="spellEnd"/>
            <w:r w:rsidRPr="008A4F1D">
              <w:rPr>
                <w:rFonts w:ascii="Arial" w:hAnsi="Arial" w:cs="Arial"/>
              </w:rPr>
              <w:t>[word]+=1</w:t>
            </w:r>
          </w:p>
          <w:p w14:paraId="6CA29B09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else:</w:t>
            </w:r>
          </w:p>
          <w:p w14:paraId="352294FE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</w:t>
            </w:r>
            <w:proofErr w:type="spellStart"/>
            <w:r w:rsidRPr="008A4F1D">
              <w:rPr>
                <w:rFonts w:ascii="Arial" w:hAnsi="Arial" w:cs="Arial"/>
              </w:rPr>
              <w:t>word_count</w:t>
            </w:r>
            <w:proofErr w:type="spellEnd"/>
            <w:r w:rsidRPr="008A4F1D">
              <w:rPr>
                <w:rFonts w:ascii="Arial" w:hAnsi="Arial" w:cs="Arial"/>
              </w:rPr>
              <w:t>[word]=1</w:t>
            </w:r>
          </w:p>
          <w:p w14:paraId="0ABA9D55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34327D2D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d</w:t>
            </w:r>
            <w:proofErr w:type="gramStart"/>
            <w:r w:rsidRPr="008A4F1D">
              <w:rPr>
                <w:rFonts w:ascii="Arial" w:hAnsi="Arial" w:cs="Arial"/>
              </w:rPr>
              <w:t>={</w:t>
            </w:r>
            <w:proofErr w:type="gramEnd"/>
            <w:r w:rsidRPr="008A4F1D">
              <w:rPr>
                <w:rFonts w:ascii="Arial" w:hAnsi="Arial" w:cs="Arial"/>
              </w:rPr>
              <w:t xml:space="preserve">word: count for word, count in </w:t>
            </w:r>
            <w:proofErr w:type="spellStart"/>
            <w:r w:rsidRPr="008A4F1D">
              <w:rPr>
                <w:rFonts w:ascii="Arial" w:hAnsi="Arial" w:cs="Arial"/>
              </w:rPr>
              <w:t>word_count.items</w:t>
            </w:r>
            <w:proofErr w:type="spellEnd"/>
            <w:r w:rsidRPr="008A4F1D">
              <w:rPr>
                <w:rFonts w:ascii="Arial" w:hAnsi="Arial" w:cs="Arial"/>
              </w:rPr>
              <w:t>() if count&gt;1}</w:t>
            </w:r>
          </w:p>
          <w:p w14:paraId="0FF90323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5EFA1CBF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for </w:t>
            </w:r>
            <w:proofErr w:type="spellStart"/>
            <w:proofErr w:type="gramStart"/>
            <w:r w:rsidRPr="008A4F1D">
              <w:rPr>
                <w:rFonts w:ascii="Arial" w:hAnsi="Arial" w:cs="Arial"/>
              </w:rPr>
              <w:t>word,count</w:t>
            </w:r>
            <w:proofErr w:type="spellEnd"/>
            <w:proofErr w:type="gramEnd"/>
            <w:r w:rsidRPr="008A4F1D">
              <w:rPr>
                <w:rFonts w:ascii="Arial" w:hAnsi="Arial" w:cs="Arial"/>
              </w:rPr>
              <w:t xml:space="preserve"> in </w:t>
            </w:r>
            <w:proofErr w:type="spellStart"/>
            <w:r w:rsidRPr="008A4F1D">
              <w:rPr>
                <w:rFonts w:ascii="Arial" w:hAnsi="Arial" w:cs="Arial"/>
              </w:rPr>
              <w:t>d.items</w:t>
            </w:r>
            <w:proofErr w:type="spellEnd"/>
            <w:r w:rsidRPr="008A4F1D">
              <w:rPr>
                <w:rFonts w:ascii="Arial" w:hAnsi="Arial" w:cs="Arial"/>
              </w:rPr>
              <w:t>():</w:t>
            </w:r>
          </w:p>
          <w:p w14:paraId="498739D3" w14:textId="3C2DACB8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print(f"'{word}' occurs {count} times")</w:t>
            </w:r>
          </w:p>
        </w:tc>
      </w:tr>
      <w:tr w:rsidR="008A4F1D" w14:paraId="4C1DC99B" w14:textId="77777777" w:rsidTr="008A4F1D">
        <w:tc>
          <w:tcPr>
            <w:tcW w:w="9010" w:type="dxa"/>
          </w:tcPr>
          <w:p w14:paraId="71B0A57F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Find duplicates in the sentence</w:t>
            </w:r>
          </w:p>
          <w:p w14:paraId="2CE79A78" w14:textId="20C9FDB0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'Sam' occurs 3 times</w:t>
            </w:r>
          </w:p>
        </w:tc>
      </w:tr>
    </w:tbl>
    <w:p w14:paraId="6BB93DFE" w14:textId="77777777" w:rsidR="008A4F1D" w:rsidRPr="00365720" w:rsidRDefault="008A4F1D" w:rsidP="00365720">
      <w:pPr>
        <w:pStyle w:val="ListParagraph"/>
        <w:jc w:val="both"/>
        <w:rPr>
          <w:rFonts w:ascii="Arial" w:hAnsi="Arial" w:cs="Arial"/>
        </w:rPr>
      </w:pPr>
    </w:p>
    <w:p w14:paraId="4DED3C5F" w14:textId="334C926B" w:rsidR="002B10FF" w:rsidRDefault="002B10FF" w:rsidP="00603CAC">
      <w:pPr>
        <w:pStyle w:val="Heading1"/>
        <w:rPr>
          <w:lang w:val="en-US"/>
        </w:rPr>
      </w:pPr>
      <w:bookmarkStart w:id="5" w:name="_Toc54121191"/>
      <w:r>
        <w:rPr>
          <w:lang w:val="en-US"/>
        </w:rPr>
        <w:lastRenderedPageBreak/>
        <w:t>Python Co</w:t>
      </w:r>
      <w:bookmarkEnd w:id="5"/>
      <w:r w:rsidR="007A6F1A">
        <w:rPr>
          <w:lang w:val="en-US"/>
        </w:rPr>
        <w:t xml:space="preserve">llection </w:t>
      </w:r>
    </w:p>
    <w:p w14:paraId="65C90D0A" w14:textId="1FD237F0" w:rsidR="00421915" w:rsidRDefault="00243A21" w:rsidP="003E2F56">
      <w:pPr>
        <w:pStyle w:val="TOC2"/>
        <w:numPr>
          <w:ilvl w:val="0"/>
          <w:numId w:val="11"/>
        </w:numPr>
        <w:tabs>
          <w:tab w:val="left" w:pos="660"/>
          <w:tab w:val="right" w:leader="dot" w:pos="9010"/>
        </w:tabs>
        <w:jc w:val="both"/>
        <w:rPr>
          <w:rFonts w:eastAsiaTheme="minorHAnsi" w:cs="Arial"/>
          <w:sz w:val="24"/>
          <w:szCs w:val="24"/>
        </w:rPr>
      </w:pPr>
      <w:bookmarkStart w:id="6" w:name="OLE_LINK8"/>
      <w:r w:rsidRPr="00243A21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3E2F56" w:rsidRPr="003E2F56">
        <w:rPr>
          <w:rFonts w:eastAsiaTheme="minorHAnsi" w:cs="Arial"/>
          <w:sz w:val="24"/>
          <w:szCs w:val="24"/>
        </w:rPr>
        <w:t>Given a Python list, find value 20 in the list, and if it is present, replace it with 200. Only update the first occurrence of a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4F1D" w14:paraId="7481F8EB" w14:textId="77777777" w:rsidTr="008A4F1D">
        <w:tc>
          <w:tcPr>
            <w:tcW w:w="9010" w:type="dxa"/>
          </w:tcPr>
          <w:bookmarkEnd w:id="6"/>
          <w:p w14:paraId="2D5FAB89" w14:textId="77777777" w:rsidR="008A4F1D" w:rsidRPr="008A4F1D" w:rsidRDefault="008A4F1D" w:rsidP="008A4F1D">
            <w:pPr>
              <w:ind w:left="360"/>
            </w:pPr>
            <w:proofErr w:type="spellStart"/>
            <w:r w:rsidRPr="008A4F1D">
              <w:t>my_list</w:t>
            </w:r>
            <w:proofErr w:type="spellEnd"/>
            <w:proofErr w:type="gramStart"/>
            <w:r w:rsidRPr="008A4F1D">
              <w:t>=[</w:t>
            </w:r>
            <w:proofErr w:type="gramEnd"/>
            <w:r w:rsidRPr="008A4F1D">
              <w:t>1,2,3,4,5,20]</w:t>
            </w:r>
          </w:p>
          <w:p w14:paraId="4A447A50" w14:textId="77777777" w:rsidR="008A4F1D" w:rsidRPr="008A4F1D" w:rsidRDefault="008A4F1D" w:rsidP="008A4F1D">
            <w:pPr>
              <w:ind w:left="360"/>
            </w:pPr>
            <w:r w:rsidRPr="008A4F1D">
              <w:t xml:space="preserve">for </w:t>
            </w:r>
            <w:proofErr w:type="spellStart"/>
            <w:proofErr w:type="gramStart"/>
            <w:r w:rsidRPr="008A4F1D">
              <w:t>i,value</w:t>
            </w:r>
            <w:proofErr w:type="spellEnd"/>
            <w:proofErr w:type="gramEnd"/>
            <w:r w:rsidRPr="008A4F1D">
              <w:t xml:space="preserve"> in enumerate(</w:t>
            </w:r>
            <w:proofErr w:type="spellStart"/>
            <w:r w:rsidRPr="008A4F1D">
              <w:t>my_list</w:t>
            </w:r>
            <w:proofErr w:type="spellEnd"/>
            <w:r w:rsidRPr="008A4F1D">
              <w:t>):</w:t>
            </w:r>
          </w:p>
          <w:p w14:paraId="40153D35" w14:textId="77777777" w:rsidR="008A4F1D" w:rsidRPr="008A4F1D" w:rsidRDefault="008A4F1D" w:rsidP="008A4F1D">
            <w:pPr>
              <w:ind w:left="360"/>
            </w:pPr>
            <w:r w:rsidRPr="008A4F1D">
              <w:t xml:space="preserve">    if value ==20:</w:t>
            </w:r>
          </w:p>
          <w:p w14:paraId="09D9F48C" w14:textId="77777777" w:rsidR="008A4F1D" w:rsidRPr="008A4F1D" w:rsidRDefault="008A4F1D" w:rsidP="008A4F1D">
            <w:pPr>
              <w:ind w:left="360"/>
            </w:pPr>
            <w:r w:rsidRPr="008A4F1D">
              <w:t xml:space="preserve">        </w:t>
            </w:r>
            <w:proofErr w:type="spellStart"/>
            <w:r w:rsidRPr="008A4F1D">
              <w:t>my_list</w:t>
            </w:r>
            <w:proofErr w:type="spellEnd"/>
            <w:r w:rsidRPr="008A4F1D">
              <w:t>[</w:t>
            </w:r>
            <w:proofErr w:type="spellStart"/>
            <w:r w:rsidRPr="008A4F1D">
              <w:t>i</w:t>
            </w:r>
            <w:proofErr w:type="spellEnd"/>
            <w:r w:rsidRPr="008A4F1D">
              <w:t>] =200</w:t>
            </w:r>
          </w:p>
          <w:p w14:paraId="09874D9E" w14:textId="77777777" w:rsidR="008A4F1D" w:rsidRPr="008A4F1D" w:rsidRDefault="008A4F1D" w:rsidP="008A4F1D">
            <w:pPr>
              <w:ind w:left="360"/>
            </w:pPr>
            <w:r w:rsidRPr="008A4F1D">
              <w:t xml:space="preserve">        break</w:t>
            </w:r>
          </w:p>
          <w:p w14:paraId="309C3AA1" w14:textId="26B96710" w:rsidR="008A4F1D" w:rsidRPr="008A4F1D" w:rsidRDefault="008A4F1D" w:rsidP="008A4F1D">
            <w:pPr>
              <w:ind w:left="360"/>
            </w:pPr>
            <w:r w:rsidRPr="008A4F1D">
              <w:t>print(</w:t>
            </w:r>
            <w:proofErr w:type="spellStart"/>
            <w:r w:rsidRPr="008A4F1D">
              <w:t>my_list</w:t>
            </w:r>
            <w:proofErr w:type="spellEnd"/>
            <w:r w:rsidRPr="008A4F1D">
              <w:t>)</w:t>
            </w:r>
          </w:p>
        </w:tc>
      </w:tr>
      <w:tr w:rsidR="008A4F1D" w14:paraId="18791D39" w14:textId="77777777" w:rsidTr="008A4F1D">
        <w:tc>
          <w:tcPr>
            <w:tcW w:w="9010" w:type="dxa"/>
          </w:tcPr>
          <w:p w14:paraId="393745AF" w14:textId="0930A7F5" w:rsidR="008A4F1D" w:rsidRDefault="008A4F1D" w:rsidP="008A4F1D">
            <w:r w:rsidRPr="008A4F1D">
              <w:t>[1, 2, 3, 4, 5, 200]</w:t>
            </w:r>
          </w:p>
        </w:tc>
      </w:tr>
    </w:tbl>
    <w:p w14:paraId="0196BB44" w14:textId="77777777" w:rsidR="008A4F1D" w:rsidRPr="008A4F1D" w:rsidRDefault="008A4F1D" w:rsidP="008A4F1D"/>
    <w:p w14:paraId="41085B0F" w14:textId="0A62FE97" w:rsidR="00EA4658" w:rsidRDefault="00EA4658" w:rsidP="00AF61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 </w:t>
      </w:r>
      <w:bookmarkStart w:id="7" w:name="OLE_LINK9"/>
      <w:r w:rsidR="00A822A5" w:rsidRPr="00A822A5">
        <w:rPr>
          <w:rFonts w:ascii="Arial" w:hAnsi="Arial" w:cs="Arial"/>
        </w:rPr>
        <w:t>Sort a tuple of tuples by 2nd item</w:t>
      </w:r>
      <w:r w:rsidRPr="003B61AB">
        <w:rPr>
          <w:rFonts w:ascii="Arial" w:hAnsi="Arial" w:cs="Arial"/>
        </w:rPr>
        <w:t xml:space="preserve"> </w:t>
      </w:r>
    </w:p>
    <w:p w14:paraId="12CDAFEA" w14:textId="09A7D556" w:rsidR="00A822A5" w:rsidRDefault="00A822A5" w:rsidP="00A822A5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input </w:t>
      </w:r>
    </w:p>
    <w:p w14:paraId="30481EA2" w14:textId="0DFCFF97" w:rsidR="00C21CB2" w:rsidRDefault="00C21CB2" w:rsidP="00C21C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Pr="00C21CB2">
        <w:rPr>
          <w:rFonts w:ascii="Arial" w:hAnsi="Arial" w:cs="Arial"/>
        </w:rPr>
        <w:t>tuple1 = (('a', 23</w:t>
      </w:r>
      <w:r w:rsidR="00B23F7E" w:rsidRPr="00C21CB2">
        <w:rPr>
          <w:rFonts w:ascii="Arial" w:hAnsi="Arial" w:cs="Arial"/>
        </w:rPr>
        <w:t>), (</w:t>
      </w:r>
      <w:r w:rsidRPr="00C21CB2">
        <w:rPr>
          <w:rFonts w:ascii="Arial" w:hAnsi="Arial" w:cs="Arial"/>
        </w:rPr>
        <w:t>'b', 37</w:t>
      </w:r>
      <w:r w:rsidR="00C02E42" w:rsidRPr="00C21CB2">
        <w:rPr>
          <w:rFonts w:ascii="Arial" w:hAnsi="Arial" w:cs="Arial"/>
        </w:rPr>
        <w:t>), (</w:t>
      </w:r>
      <w:r w:rsidRPr="00C21CB2">
        <w:rPr>
          <w:rFonts w:ascii="Arial" w:hAnsi="Arial" w:cs="Arial"/>
        </w:rPr>
        <w:t>'c', 11), ('d',29))</w:t>
      </w:r>
    </w:p>
    <w:p w14:paraId="3711E7FA" w14:textId="4D2B0285" w:rsidR="00F15A1E" w:rsidRDefault="00F15A1E" w:rsidP="00E72252">
      <w:pPr>
        <w:tabs>
          <w:tab w:val="left" w:pos="615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Sample output </w:t>
      </w:r>
      <w:r w:rsidR="00E72252">
        <w:rPr>
          <w:rFonts w:ascii="Arial" w:hAnsi="Arial" w:cs="Arial"/>
        </w:rPr>
        <w:tab/>
      </w:r>
    </w:p>
    <w:p w14:paraId="06AFFC24" w14:textId="15B0484C" w:rsidR="00C21CB2" w:rsidRPr="00E72252" w:rsidRDefault="00BA6044" w:rsidP="00E722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BA6044">
        <w:rPr>
          <w:rFonts w:ascii="Arial" w:hAnsi="Arial" w:cs="Arial"/>
        </w:rPr>
        <w:t>(('c', 11), ('a', 23), ('d', 29), ('b', 37))</w:t>
      </w:r>
    </w:p>
    <w:bookmarkEnd w:id="7"/>
    <w:p w14:paraId="3F7483D6" w14:textId="77777777" w:rsidR="008A4F1D" w:rsidRPr="003B61AB" w:rsidRDefault="00926DAB" w:rsidP="00AF61CB">
      <w:pPr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4F1D" w14:paraId="5D505AD3" w14:textId="77777777" w:rsidTr="008A4F1D">
        <w:tc>
          <w:tcPr>
            <w:tcW w:w="9010" w:type="dxa"/>
          </w:tcPr>
          <w:p w14:paraId="20B221B0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tuple1=(('a',23</w:t>
            </w:r>
            <w:proofErr w:type="gramStart"/>
            <w:r w:rsidRPr="008A4F1D">
              <w:rPr>
                <w:rFonts w:ascii="Arial" w:hAnsi="Arial" w:cs="Arial"/>
              </w:rPr>
              <w:t>),(</w:t>
            </w:r>
            <w:proofErr w:type="gramEnd"/>
            <w:r w:rsidRPr="008A4F1D">
              <w:rPr>
                <w:rFonts w:ascii="Arial" w:hAnsi="Arial" w:cs="Arial"/>
              </w:rPr>
              <w:t>'b',37),('c',11),('d',29))</w:t>
            </w:r>
          </w:p>
          <w:p w14:paraId="39C1DD37" w14:textId="6CC324CB" w:rsidR="008A4F1D" w:rsidRDefault="008A4F1D" w:rsidP="008A4F1D">
            <w:pPr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sorted(tuple1, key=lambda x: x[1]))</w:t>
            </w:r>
          </w:p>
        </w:tc>
      </w:tr>
      <w:tr w:rsidR="008A4F1D" w14:paraId="52188481" w14:textId="77777777" w:rsidTr="008A4F1D">
        <w:tc>
          <w:tcPr>
            <w:tcW w:w="9010" w:type="dxa"/>
          </w:tcPr>
          <w:p w14:paraId="6EB9344E" w14:textId="697F25B5" w:rsidR="008A4F1D" w:rsidRDefault="008A4F1D" w:rsidP="00AF61CB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[('c', 11), ('a', 23), ('d', 29), ('b', 37)]</w:t>
            </w:r>
          </w:p>
        </w:tc>
      </w:tr>
    </w:tbl>
    <w:p w14:paraId="24334223" w14:textId="23383C78" w:rsidR="00926DAB" w:rsidRPr="003B61AB" w:rsidRDefault="00926DAB" w:rsidP="00AF61CB">
      <w:pPr>
        <w:jc w:val="both"/>
        <w:rPr>
          <w:rFonts w:ascii="Arial" w:hAnsi="Arial" w:cs="Arial"/>
        </w:rPr>
      </w:pPr>
    </w:p>
    <w:p w14:paraId="500874E4" w14:textId="29732BCE" w:rsidR="00956944" w:rsidRPr="00AF5427" w:rsidRDefault="00E37071" w:rsidP="006E2CB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bookmarkStart w:id="8" w:name="OLE_LINK10"/>
      <w:r>
        <w:rPr>
          <w:rFonts w:ascii="Arial" w:hAnsi="Arial" w:cs="Arial"/>
        </w:rPr>
        <w:t xml:space="preserve">Create </w:t>
      </w:r>
      <w:r w:rsidR="00B23F7E">
        <w:rPr>
          <w:rFonts w:ascii="Arial" w:hAnsi="Arial" w:cs="Arial"/>
        </w:rPr>
        <w:t>below 2</w:t>
      </w:r>
      <w:r>
        <w:rPr>
          <w:rFonts w:ascii="Arial" w:hAnsi="Arial" w:cs="Arial"/>
        </w:rPr>
        <w:t xml:space="preserve"> sets and</w:t>
      </w:r>
      <w:r w:rsidR="00965B28">
        <w:rPr>
          <w:rFonts w:ascii="Arial" w:hAnsi="Arial" w:cs="Arial"/>
        </w:rPr>
        <w:t xml:space="preserve"> </w:t>
      </w:r>
      <w:r w:rsidR="00C02E42">
        <w:rPr>
          <w:rFonts w:ascii="Arial" w:hAnsi="Arial" w:cs="Arial"/>
        </w:rPr>
        <w:t>try intersection,</w:t>
      </w:r>
      <w:r w:rsidR="00965B28">
        <w:rPr>
          <w:rFonts w:ascii="Arial" w:hAnsi="Arial" w:cs="Arial"/>
        </w:rPr>
        <w:t xml:space="preserve"> </w:t>
      </w:r>
      <w:r w:rsidR="00AF5427">
        <w:rPr>
          <w:rFonts w:ascii="Arial" w:hAnsi="Arial" w:cs="Arial"/>
        </w:rPr>
        <w:t>union,</w:t>
      </w:r>
      <w:r w:rsidR="00965B28">
        <w:rPr>
          <w:rFonts w:ascii="Arial" w:hAnsi="Arial" w:cs="Arial"/>
        </w:rPr>
        <w:t xml:space="preserve"> difference</w:t>
      </w:r>
      <w:r w:rsidR="00965B28" w:rsidRPr="00AF5427">
        <w:rPr>
          <w:rFonts w:ascii="Arial" w:hAnsi="Arial" w:cs="Arial"/>
        </w:rPr>
        <w:t xml:space="preserve">, </w:t>
      </w:r>
      <w:r w:rsidR="004046A9" w:rsidRPr="00AF5427">
        <w:rPr>
          <w:rFonts w:ascii="Arial" w:hAnsi="Arial" w:cs="Arial"/>
        </w:rPr>
        <w:t>symmetric_</w:t>
      </w:r>
      <w:proofErr w:type="gramStart"/>
      <w:r w:rsidR="004046A9" w:rsidRPr="00AF5427">
        <w:rPr>
          <w:rFonts w:ascii="Arial" w:hAnsi="Arial" w:cs="Arial"/>
        </w:rPr>
        <w:t>difference(</w:t>
      </w:r>
      <w:proofErr w:type="gramEnd"/>
      <w:r w:rsidR="004046A9" w:rsidRPr="00AF5427">
        <w:rPr>
          <w:rFonts w:ascii="Arial" w:hAnsi="Arial" w:cs="Arial"/>
        </w:rPr>
        <w:t>)</w:t>
      </w:r>
      <w:r w:rsidR="00793CA5" w:rsidRPr="00AF5427">
        <w:rPr>
          <w:rFonts w:ascii="Arial" w:hAnsi="Arial" w:cs="Arial"/>
        </w:rPr>
        <w:t xml:space="preserve"> </w:t>
      </w:r>
    </w:p>
    <w:p w14:paraId="5D6329EB" w14:textId="13B9FCDE" w:rsidR="00EA4658" w:rsidRPr="00AF5427" w:rsidRDefault="00782C6B" w:rsidP="0095694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input </w:t>
      </w:r>
    </w:p>
    <w:p w14:paraId="0AC7749B" w14:textId="3A4D406D" w:rsidR="00E37071" w:rsidRPr="00AF5427" w:rsidRDefault="00782C6B" w:rsidP="00E3707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37071" w:rsidRPr="00AF5427">
        <w:rPr>
          <w:rFonts w:ascii="Arial" w:hAnsi="Arial" w:cs="Arial"/>
        </w:rPr>
        <w:t>set1 = {10, 20, 30, 40, 50}</w:t>
      </w:r>
    </w:p>
    <w:p w14:paraId="3103FB1C" w14:textId="07F8DE7A" w:rsidR="00E37071" w:rsidRDefault="00782C6B" w:rsidP="00E3707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37071" w:rsidRPr="00AF5427">
        <w:rPr>
          <w:rFonts w:ascii="Arial" w:hAnsi="Arial" w:cs="Arial"/>
        </w:rPr>
        <w:t>set2 = {60, 70, 80, 90, 10}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8A4F1D" w14:paraId="200975DD" w14:textId="77777777" w:rsidTr="008A4F1D">
        <w:tc>
          <w:tcPr>
            <w:tcW w:w="9010" w:type="dxa"/>
          </w:tcPr>
          <w:bookmarkEnd w:id="8"/>
          <w:p w14:paraId="73815B76" w14:textId="236F0070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"In</w:t>
            </w:r>
            <w:r>
              <w:rPr>
                <w:rFonts w:ascii="Arial" w:hAnsi="Arial" w:cs="Arial"/>
              </w:rPr>
              <w:t>t</w:t>
            </w:r>
            <w:r w:rsidRPr="008A4F1D">
              <w:rPr>
                <w:rFonts w:ascii="Arial" w:hAnsi="Arial" w:cs="Arial"/>
              </w:rPr>
              <w:t>ersection: ",set1 &amp; set2)</w:t>
            </w:r>
          </w:p>
          <w:p w14:paraId="449EB561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"union: ", set1 | set2)</w:t>
            </w:r>
          </w:p>
          <w:p w14:paraId="17A1194A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"Difference set1 in set2: ",set1-set2)</w:t>
            </w:r>
          </w:p>
          <w:p w14:paraId="1A53F790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"Difference set2 in set1: ",set2-set1)</w:t>
            </w:r>
          </w:p>
          <w:p w14:paraId="633915E2" w14:textId="1FC48A78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"Symmetric-Difference: ", set1^set2)</w:t>
            </w:r>
          </w:p>
        </w:tc>
      </w:tr>
      <w:tr w:rsidR="008A4F1D" w14:paraId="3ACFF8E5" w14:textId="77777777" w:rsidTr="008A4F1D">
        <w:tc>
          <w:tcPr>
            <w:tcW w:w="9010" w:type="dxa"/>
          </w:tcPr>
          <w:p w14:paraId="56187657" w14:textId="45D5501B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t</w:t>
            </w:r>
            <w:r w:rsidRPr="008A4F1D">
              <w:rPr>
                <w:rFonts w:ascii="Arial" w:hAnsi="Arial" w:cs="Arial"/>
              </w:rPr>
              <w:t>ersection</w:t>
            </w:r>
            <w:proofErr w:type="gramStart"/>
            <w:r w:rsidRPr="008A4F1D">
              <w:rPr>
                <w:rFonts w:ascii="Arial" w:hAnsi="Arial" w:cs="Arial"/>
              </w:rPr>
              <w:t>:  {</w:t>
            </w:r>
            <w:proofErr w:type="gramEnd"/>
            <w:r w:rsidRPr="008A4F1D">
              <w:rPr>
                <w:rFonts w:ascii="Arial" w:hAnsi="Arial" w:cs="Arial"/>
              </w:rPr>
              <w:t>10}</w:t>
            </w:r>
          </w:p>
          <w:p w14:paraId="0380CB44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union</w:t>
            </w:r>
            <w:proofErr w:type="gramStart"/>
            <w:r w:rsidRPr="008A4F1D">
              <w:rPr>
                <w:rFonts w:ascii="Arial" w:hAnsi="Arial" w:cs="Arial"/>
              </w:rPr>
              <w:t>:  {</w:t>
            </w:r>
            <w:proofErr w:type="gramEnd"/>
            <w:r w:rsidRPr="008A4F1D">
              <w:rPr>
                <w:rFonts w:ascii="Arial" w:hAnsi="Arial" w:cs="Arial"/>
              </w:rPr>
              <w:t>70, 40, 10, 80, 50, 20, 90, 60, 30}</w:t>
            </w:r>
          </w:p>
          <w:p w14:paraId="7F029324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Difference set1 in set2</w:t>
            </w:r>
            <w:proofErr w:type="gramStart"/>
            <w:r w:rsidRPr="008A4F1D">
              <w:rPr>
                <w:rFonts w:ascii="Arial" w:hAnsi="Arial" w:cs="Arial"/>
              </w:rPr>
              <w:t>:  {</w:t>
            </w:r>
            <w:proofErr w:type="gramEnd"/>
            <w:r w:rsidRPr="008A4F1D">
              <w:rPr>
                <w:rFonts w:ascii="Arial" w:hAnsi="Arial" w:cs="Arial"/>
              </w:rPr>
              <w:t>40, 50, 20, 30}</w:t>
            </w:r>
          </w:p>
          <w:p w14:paraId="20D3C910" w14:textId="77777777" w:rsidR="008A4F1D" w:rsidRPr="008A4F1D" w:rsidRDefault="008A4F1D" w:rsidP="008A4F1D">
            <w:pPr>
              <w:pStyle w:val="ListParagraph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Difference set2 in set1</w:t>
            </w:r>
            <w:proofErr w:type="gramStart"/>
            <w:r w:rsidRPr="008A4F1D">
              <w:rPr>
                <w:rFonts w:ascii="Arial" w:hAnsi="Arial" w:cs="Arial"/>
              </w:rPr>
              <w:t>:  {</w:t>
            </w:r>
            <w:proofErr w:type="gramEnd"/>
            <w:r w:rsidRPr="008A4F1D">
              <w:rPr>
                <w:rFonts w:ascii="Arial" w:hAnsi="Arial" w:cs="Arial"/>
              </w:rPr>
              <w:t>80, 90, 60, 70}</w:t>
            </w:r>
          </w:p>
          <w:p w14:paraId="25FB754E" w14:textId="04FCAA3B" w:rsidR="008A4F1D" w:rsidRDefault="008A4F1D" w:rsidP="008A4F1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Symmetric-Difference</w:t>
            </w:r>
            <w:proofErr w:type="gramStart"/>
            <w:r w:rsidRPr="008A4F1D">
              <w:rPr>
                <w:rFonts w:ascii="Arial" w:hAnsi="Arial" w:cs="Arial"/>
              </w:rPr>
              <w:t>:  {</w:t>
            </w:r>
            <w:proofErr w:type="gramEnd"/>
            <w:r w:rsidRPr="008A4F1D">
              <w:rPr>
                <w:rFonts w:ascii="Arial" w:hAnsi="Arial" w:cs="Arial"/>
              </w:rPr>
              <w:t>70, 80, 20, 90, 30, 40, 50, 60}</w:t>
            </w:r>
          </w:p>
        </w:tc>
      </w:tr>
    </w:tbl>
    <w:p w14:paraId="717BA338" w14:textId="77777777" w:rsidR="00962B3A" w:rsidRDefault="00962B3A" w:rsidP="00E37071">
      <w:pPr>
        <w:pStyle w:val="ListParagraph"/>
        <w:jc w:val="both"/>
        <w:rPr>
          <w:rFonts w:ascii="Arial" w:hAnsi="Arial" w:cs="Arial"/>
        </w:rPr>
      </w:pPr>
    </w:p>
    <w:p w14:paraId="038A6D17" w14:textId="0A5DB99E" w:rsidR="004D0688" w:rsidRDefault="004D0688" w:rsidP="00322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bookmarkStart w:id="9" w:name="OLE_LINK11"/>
      <w:r>
        <w:rPr>
          <w:rFonts w:ascii="Arial" w:hAnsi="Arial" w:cs="Arial"/>
        </w:rPr>
        <w:t>Create a</w:t>
      </w:r>
      <w:r w:rsidR="007859C5">
        <w:rPr>
          <w:rFonts w:ascii="Arial" w:hAnsi="Arial" w:cs="Arial"/>
        </w:rPr>
        <w:t xml:space="preserve">n </w:t>
      </w:r>
      <w:r w:rsidR="00124C18">
        <w:rPr>
          <w:rFonts w:ascii="Arial" w:hAnsi="Arial" w:cs="Arial"/>
        </w:rPr>
        <w:t>empty dictionary</w:t>
      </w:r>
      <w:r>
        <w:rPr>
          <w:rFonts w:ascii="Arial" w:hAnsi="Arial" w:cs="Arial"/>
        </w:rPr>
        <w:t xml:space="preserve"> and do </w:t>
      </w:r>
      <w:r w:rsidR="00F47EEF">
        <w:rPr>
          <w:rFonts w:ascii="Arial" w:hAnsi="Arial" w:cs="Arial"/>
        </w:rPr>
        <w:t>following</w:t>
      </w:r>
      <w:r>
        <w:rPr>
          <w:rFonts w:ascii="Arial" w:hAnsi="Arial" w:cs="Arial"/>
        </w:rPr>
        <w:t xml:space="preserve"> operation on it </w:t>
      </w:r>
    </w:p>
    <w:p w14:paraId="74B1B89C" w14:textId="4D418189" w:rsidR="004D0688" w:rsidRDefault="004D0688" w:rsidP="004D068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Add </w:t>
      </w:r>
      <w:r w:rsidR="005433BE">
        <w:rPr>
          <w:rFonts w:ascii="Arial" w:hAnsi="Arial" w:cs="Arial"/>
        </w:rPr>
        <w:t>5</w:t>
      </w:r>
      <w:r w:rsidR="00632E46">
        <w:rPr>
          <w:rFonts w:ascii="Arial" w:hAnsi="Arial" w:cs="Arial"/>
        </w:rPr>
        <w:t xml:space="preserve"> key</w:t>
      </w:r>
      <w:r>
        <w:rPr>
          <w:rFonts w:ascii="Arial" w:hAnsi="Arial" w:cs="Arial"/>
        </w:rPr>
        <w:t xml:space="preserve"> and values in it </w:t>
      </w:r>
    </w:p>
    <w:p w14:paraId="2D2A5948" w14:textId="4F7476B0" w:rsidR="004D0688" w:rsidRDefault="004D0688" w:rsidP="004D068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Accept a key from user and remove that key and values fro</w:t>
      </w:r>
      <w:r w:rsidR="0098179A">
        <w:rPr>
          <w:rFonts w:ascii="Arial" w:hAnsi="Arial" w:cs="Arial"/>
        </w:rPr>
        <w:t xml:space="preserve">m dictionary </w:t>
      </w:r>
    </w:p>
    <w:p w14:paraId="041E9BDC" w14:textId="028BB9AA" w:rsidR="005433BE" w:rsidRDefault="004D0688" w:rsidP="004D068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32E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Accept a key from user </w:t>
      </w:r>
      <w:r w:rsidR="00077371">
        <w:rPr>
          <w:rFonts w:ascii="Arial" w:hAnsi="Arial" w:cs="Arial"/>
        </w:rPr>
        <w:t>and print</w:t>
      </w:r>
      <w:r>
        <w:rPr>
          <w:rFonts w:ascii="Arial" w:hAnsi="Arial" w:cs="Arial"/>
        </w:rPr>
        <w:t xml:space="preserve"> the value of that key </w:t>
      </w:r>
    </w:p>
    <w:p w14:paraId="3683B691" w14:textId="752CC969" w:rsidR="00322C6E" w:rsidRDefault="005433BE" w:rsidP="004D068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Accept all key and values from the </w:t>
      </w:r>
      <w:r w:rsidR="00403C66">
        <w:rPr>
          <w:rFonts w:ascii="Arial" w:hAnsi="Arial" w:cs="Arial"/>
        </w:rPr>
        <w:t xml:space="preserve">dictionary </w:t>
      </w:r>
      <w:r w:rsidR="004D0688" w:rsidRPr="004D0688">
        <w:rPr>
          <w:rFonts w:ascii="Arial" w:hAnsi="Arial" w:cs="Arial"/>
        </w:rPr>
        <w:t xml:space="preserve"> </w:t>
      </w:r>
    </w:p>
    <w:bookmarkEnd w:id="9"/>
    <w:p w14:paraId="152BB9E4" w14:textId="77777777" w:rsidR="008A4F1D" w:rsidRDefault="008A4F1D" w:rsidP="004D0688">
      <w:pPr>
        <w:ind w:left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8A4F1D" w14:paraId="4F7EA285" w14:textId="77777777" w:rsidTr="008A4F1D">
        <w:tc>
          <w:tcPr>
            <w:tcW w:w="9010" w:type="dxa"/>
          </w:tcPr>
          <w:p w14:paraId="67A31674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"Dictionary ")</w:t>
            </w:r>
          </w:p>
          <w:p w14:paraId="76A1545A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</w:p>
          <w:p w14:paraId="262DF65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lib</w:t>
            </w:r>
            <w:proofErr w:type="gramStart"/>
            <w:r w:rsidRPr="008A4F1D">
              <w:rPr>
                <w:rFonts w:ascii="Arial" w:hAnsi="Arial" w:cs="Arial"/>
              </w:rPr>
              <w:t>={</w:t>
            </w:r>
            <w:proofErr w:type="gramEnd"/>
            <w:r w:rsidRPr="008A4F1D">
              <w:rPr>
                <w:rFonts w:ascii="Arial" w:hAnsi="Arial" w:cs="Arial"/>
              </w:rPr>
              <w:t>}</w:t>
            </w:r>
          </w:p>
          <w:p w14:paraId="4C4FFB9C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</w:p>
          <w:p w14:paraId="33747C9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def switch(x):</w:t>
            </w:r>
          </w:p>
          <w:p w14:paraId="16DD9749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if x==1:</w:t>
            </w:r>
          </w:p>
          <w:p w14:paraId="4E0195D9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id=</w:t>
            </w:r>
            <w:proofErr w:type="gramStart"/>
            <w:r w:rsidRPr="008A4F1D">
              <w:rPr>
                <w:rFonts w:ascii="Arial" w:hAnsi="Arial" w:cs="Arial"/>
              </w:rPr>
              <w:t>int(</w:t>
            </w:r>
            <w:proofErr w:type="gramEnd"/>
            <w:r w:rsidRPr="008A4F1D">
              <w:rPr>
                <w:rFonts w:ascii="Arial" w:hAnsi="Arial" w:cs="Arial"/>
              </w:rPr>
              <w:t>input("Enter the id of the book: "))</w:t>
            </w:r>
          </w:p>
          <w:p w14:paraId="2DDE86D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if id in lib:</w:t>
            </w:r>
          </w:p>
          <w:p w14:paraId="4CE8AEB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id, "Already Existed")</w:t>
            </w:r>
          </w:p>
          <w:p w14:paraId="15847C6D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else:</w:t>
            </w:r>
          </w:p>
          <w:p w14:paraId="16A62D6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lastRenderedPageBreak/>
              <w:t xml:space="preserve">            title=</w:t>
            </w:r>
            <w:proofErr w:type="gramStart"/>
            <w:r w:rsidRPr="008A4F1D">
              <w:rPr>
                <w:rFonts w:ascii="Arial" w:hAnsi="Arial" w:cs="Arial"/>
              </w:rPr>
              <w:t>input(</w:t>
            </w:r>
            <w:proofErr w:type="gramEnd"/>
            <w:r w:rsidRPr="008A4F1D">
              <w:rPr>
                <w:rFonts w:ascii="Arial" w:hAnsi="Arial" w:cs="Arial"/>
              </w:rPr>
              <w:t>"Title: ")</w:t>
            </w:r>
          </w:p>
          <w:p w14:paraId="0029818C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author=</w:t>
            </w:r>
            <w:proofErr w:type="gramStart"/>
            <w:r w:rsidRPr="008A4F1D">
              <w:rPr>
                <w:rFonts w:ascii="Arial" w:hAnsi="Arial" w:cs="Arial"/>
              </w:rPr>
              <w:t>input(</w:t>
            </w:r>
            <w:proofErr w:type="gramEnd"/>
            <w:r w:rsidRPr="008A4F1D">
              <w:rPr>
                <w:rFonts w:ascii="Arial" w:hAnsi="Arial" w:cs="Arial"/>
              </w:rPr>
              <w:t>"Author: ")</w:t>
            </w:r>
          </w:p>
          <w:p w14:paraId="535B8E42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year=</w:t>
            </w:r>
            <w:proofErr w:type="gramStart"/>
            <w:r w:rsidRPr="008A4F1D">
              <w:rPr>
                <w:rFonts w:ascii="Arial" w:hAnsi="Arial" w:cs="Arial"/>
              </w:rPr>
              <w:t>int(</w:t>
            </w:r>
            <w:proofErr w:type="gramEnd"/>
            <w:r w:rsidRPr="008A4F1D">
              <w:rPr>
                <w:rFonts w:ascii="Arial" w:hAnsi="Arial" w:cs="Arial"/>
              </w:rPr>
              <w:t>input("Publication Year: "))</w:t>
            </w:r>
          </w:p>
          <w:p w14:paraId="7A6D4ED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lib[id]=[</w:t>
            </w:r>
            <w:proofErr w:type="spellStart"/>
            <w:proofErr w:type="gramStart"/>
            <w:r w:rsidRPr="008A4F1D">
              <w:rPr>
                <w:rFonts w:ascii="Arial" w:hAnsi="Arial" w:cs="Arial"/>
              </w:rPr>
              <w:t>title,author</w:t>
            </w:r>
            <w:proofErr w:type="gramEnd"/>
            <w:r w:rsidRPr="008A4F1D">
              <w:rPr>
                <w:rFonts w:ascii="Arial" w:hAnsi="Arial" w:cs="Arial"/>
              </w:rPr>
              <w:t>,year</w:t>
            </w:r>
            <w:proofErr w:type="spellEnd"/>
            <w:r w:rsidRPr="008A4F1D">
              <w:rPr>
                <w:rFonts w:ascii="Arial" w:hAnsi="Arial" w:cs="Arial"/>
              </w:rPr>
              <w:t>]</w:t>
            </w:r>
          </w:p>
          <w:p w14:paraId="4E77A185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"Added Successfully")</w:t>
            </w:r>
          </w:p>
          <w:p w14:paraId="5E7C435B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spellStart"/>
            <w:r w:rsidRPr="008A4F1D">
              <w:rPr>
                <w:rFonts w:ascii="Arial" w:hAnsi="Arial" w:cs="Arial"/>
              </w:rPr>
              <w:t>elif</w:t>
            </w:r>
            <w:proofErr w:type="spellEnd"/>
            <w:r w:rsidRPr="008A4F1D">
              <w:rPr>
                <w:rFonts w:ascii="Arial" w:hAnsi="Arial" w:cs="Arial"/>
              </w:rPr>
              <w:t xml:space="preserve"> x==2:</w:t>
            </w:r>
          </w:p>
          <w:p w14:paraId="6030E44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id=</w:t>
            </w:r>
            <w:proofErr w:type="gramStart"/>
            <w:r w:rsidRPr="008A4F1D">
              <w:rPr>
                <w:rFonts w:ascii="Arial" w:hAnsi="Arial" w:cs="Arial"/>
              </w:rPr>
              <w:t>int(</w:t>
            </w:r>
            <w:proofErr w:type="gramEnd"/>
            <w:r w:rsidRPr="008A4F1D">
              <w:rPr>
                <w:rFonts w:ascii="Arial" w:hAnsi="Arial" w:cs="Arial"/>
              </w:rPr>
              <w:t>input("Enter the id of the book: "))</w:t>
            </w:r>
          </w:p>
          <w:p w14:paraId="4EB373E7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if id in lib:</w:t>
            </w:r>
          </w:p>
          <w:p w14:paraId="55725084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del lib[id]</w:t>
            </w:r>
          </w:p>
          <w:p w14:paraId="1D87AB80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id, "Deleted Successfully")</w:t>
            </w:r>
          </w:p>
          <w:p w14:paraId="78CB1547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else:</w:t>
            </w:r>
          </w:p>
          <w:p w14:paraId="21FC4572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"Already Deleted")</w:t>
            </w:r>
          </w:p>
          <w:p w14:paraId="6600FB9B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spellStart"/>
            <w:r w:rsidRPr="008A4F1D">
              <w:rPr>
                <w:rFonts w:ascii="Arial" w:hAnsi="Arial" w:cs="Arial"/>
              </w:rPr>
              <w:t>elif</w:t>
            </w:r>
            <w:proofErr w:type="spellEnd"/>
            <w:r w:rsidRPr="008A4F1D">
              <w:rPr>
                <w:rFonts w:ascii="Arial" w:hAnsi="Arial" w:cs="Arial"/>
              </w:rPr>
              <w:t xml:space="preserve"> x==3:</w:t>
            </w:r>
          </w:p>
          <w:p w14:paraId="4EC1574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id=</w:t>
            </w:r>
            <w:proofErr w:type="gramStart"/>
            <w:r w:rsidRPr="008A4F1D">
              <w:rPr>
                <w:rFonts w:ascii="Arial" w:hAnsi="Arial" w:cs="Arial"/>
              </w:rPr>
              <w:t>int(</w:t>
            </w:r>
            <w:proofErr w:type="gramEnd"/>
            <w:r w:rsidRPr="008A4F1D">
              <w:rPr>
                <w:rFonts w:ascii="Arial" w:hAnsi="Arial" w:cs="Arial"/>
              </w:rPr>
              <w:t>input("Enter the id of the book: "))</w:t>
            </w:r>
          </w:p>
          <w:p w14:paraId="6A3F17B0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print(lib[id])</w:t>
            </w:r>
          </w:p>
          <w:p w14:paraId="117C984D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spellStart"/>
            <w:r w:rsidRPr="008A4F1D">
              <w:rPr>
                <w:rFonts w:ascii="Arial" w:hAnsi="Arial" w:cs="Arial"/>
              </w:rPr>
              <w:t>elif</w:t>
            </w:r>
            <w:proofErr w:type="spellEnd"/>
            <w:r w:rsidRPr="008A4F1D">
              <w:rPr>
                <w:rFonts w:ascii="Arial" w:hAnsi="Arial" w:cs="Arial"/>
              </w:rPr>
              <w:t xml:space="preserve"> x==4:</w:t>
            </w:r>
          </w:p>
          <w:p w14:paraId="73EB81E2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print(lib)</w:t>
            </w:r>
          </w:p>
          <w:p w14:paraId="2CE2B8FC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else:</w:t>
            </w:r>
          </w:p>
          <w:p w14:paraId="10DF5505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    </w:t>
            </w:r>
            <w:proofErr w:type="gramStart"/>
            <w:r w:rsidRPr="008A4F1D">
              <w:rPr>
                <w:rFonts w:ascii="Arial" w:hAnsi="Arial" w:cs="Arial"/>
              </w:rPr>
              <w:t>exit(</w:t>
            </w:r>
            <w:proofErr w:type="gramEnd"/>
            <w:r w:rsidRPr="008A4F1D">
              <w:rPr>
                <w:rFonts w:ascii="Arial" w:hAnsi="Arial" w:cs="Arial"/>
              </w:rPr>
              <w:t>)</w:t>
            </w:r>
          </w:p>
          <w:p w14:paraId="62CD6081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</w:p>
          <w:p w14:paraId="7BFC1DD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while True:</w:t>
            </w:r>
          </w:p>
          <w:p w14:paraId="121186F1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print("</w:t>
            </w:r>
            <w:proofErr w:type="gramStart"/>
            <w:r w:rsidRPr="008A4F1D">
              <w:rPr>
                <w:rFonts w:ascii="Arial" w:hAnsi="Arial" w:cs="Arial"/>
              </w:rPr>
              <w:t>1.Add</w:t>
            </w:r>
            <w:proofErr w:type="gramEnd"/>
            <w:r w:rsidRPr="008A4F1D">
              <w:rPr>
                <w:rFonts w:ascii="Arial" w:hAnsi="Arial" w:cs="Arial"/>
              </w:rPr>
              <w:t>")</w:t>
            </w:r>
          </w:p>
          <w:p w14:paraId="45728A1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"2. Remove")</w:t>
            </w:r>
          </w:p>
          <w:p w14:paraId="56296E13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"3. Search")</w:t>
            </w:r>
          </w:p>
          <w:p w14:paraId="0E70AC31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"4. Display")</w:t>
            </w:r>
          </w:p>
          <w:p w14:paraId="138A8CC0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</w:t>
            </w:r>
            <w:proofErr w:type="gramStart"/>
            <w:r w:rsidRPr="008A4F1D">
              <w:rPr>
                <w:rFonts w:ascii="Arial" w:hAnsi="Arial" w:cs="Arial"/>
              </w:rPr>
              <w:t>print(</w:t>
            </w:r>
            <w:proofErr w:type="gramEnd"/>
            <w:r w:rsidRPr="008A4F1D">
              <w:rPr>
                <w:rFonts w:ascii="Arial" w:hAnsi="Arial" w:cs="Arial"/>
              </w:rPr>
              <w:t>"5. Exit")</w:t>
            </w:r>
          </w:p>
          <w:p w14:paraId="4546570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x=</w:t>
            </w:r>
            <w:proofErr w:type="gramStart"/>
            <w:r w:rsidRPr="008A4F1D">
              <w:rPr>
                <w:rFonts w:ascii="Arial" w:hAnsi="Arial" w:cs="Arial"/>
              </w:rPr>
              <w:t>int(</w:t>
            </w:r>
            <w:proofErr w:type="gramEnd"/>
            <w:r w:rsidRPr="008A4F1D">
              <w:rPr>
                <w:rFonts w:ascii="Arial" w:hAnsi="Arial" w:cs="Arial"/>
              </w:rPr>
              <w:t>input("Choose the option: "))</w:t>
            </w:r>
          </w:p>
          <w:p w14:paraId="659CE80A" w14:textId="368560A4" w:rsid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    switch(x)</w:t>
            </w:r>
          </w:p>
        </w:tc>
      </w:tr>
      <w:tr w:rsidR="008A4F1D" w14:paraId="1B987459" w14:textId="77777777" w:rsidTr="008A4F1D">
        <w:tc>
          <w:tcPr>
            <w:tcW w:w="9010" w:type="dxa"/>
          </w:tcPr>
          <w:p w14:paraId="15CE8843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lastRenderedPageBreak/>
              <w:t xml:space="preserve">Dictionary </w:t>
            </w:r>
          </w:p>
          <w:p w14:paraId="2F4E2D7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1.Add</w:t>
            </w:r>
          </w:p>
          <w:p w14:paraId="6532C768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2. Remove</w:t>
            </w:r>
          </w:p>
          <w:p w14:paraId="6818BBD1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3. Search</w:t>
            </w:r>
          </w:p>
          <w:p w14:paraId="17EA355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4. Display</w:t>
            </w:r>
          </w:p>
          <w:p w14:paraId="0F0E14F8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5. Exit</w:t>
            </w:r>
          </w:p>
          <w:p w14:paraId="2A471BF4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Choose the option: 1</w:t>
            </w:r>
          </w:p>
          <w:p w14:paraId="0508196A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Enter the id of the book: 101</w:t>
            </w:r>
          </w:p>
          <w:p w14:paraId="22C3ACB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 xml:space="preserve">Title: </w:t>
            </w:r>
            <w:proofErr w:type="spellStart"/>
            <w:r w:rsidRPr="008A4F1D">
              <w:rPr>
                <w:rFonts w:ascii="Arial" w:hAnsi="Arial" w:cs="Arial"/>
              </w:rPr>
              <w:t>MockingBird</w:t>
            </w:r>
            <w:proofErr w:type="spellEnd"/>
          </w:p>
          <w:p w14:paraId="47C5743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Author: Harper</w:t>
            </w:r>
          </w:p>
          <w:p w14:paraId="7D095C37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Publication Year: 1960</w:t>
            </w:r>
          </w:p>
          <w:p w14:paraId="6B23A72F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Added Successfully</w:t>
            </w:r>
          </w:p>
          <w:p w14:paraId="51D1A3F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1.Add</w:t>
            </w:r>
          </w:p>
          <w:p w14:paraId="728D3318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2. Remove</w:t>
            </w:r>
          </w:p>
          <w:p w14:paraId="2DEE082C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3. Search</w:t>
            </w:r>
          </w:p>
          <w:p w14:paraId="1FBC3B8E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4. Display</w:t>
            </w:r>
          </w:p>
          <w:p w14:paraId="13457993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5. Exit</w:t>
            </w:r>
          </w:p>
          <w:p w14:paraId="6B55BEB6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Choose the option: 3</w:t>
            </w:r>
          </w:p>
          <w:p w14:paraId="538242CD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Enter the id of the book: 101</w:t>
            </w:r>
          </w:p>
          <w:p w14:paraId="4749A7E3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['</w:t>
            </w:r>
            <w:proofErr w:type="spellStart"/>
            <w:r w:rsidRPr="008A4F1D">
              <w:rPr>
                <w:rFonts w:ascii="Arial" w:hAnsi="Arial" w:cs="Arial"/>
              </w:rPr>
              <w:t>MockingBird</w:t>
            </w:r>
            <w:proofErr w:type="spellEnd"/>
            <w:r w:rsidRPr="008A4F1D">
              <w:rPr>
                <w:rFonts w:ascii="Arial" w:hAnsi="Arial" w:cs="Arial"/>
              </w:rPr>
              <w:t>', 'Harper', 1960]</w:t>
            </w:r>
          </w:p>
          <w:p w14:paraId="6FBA7B24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1.Add</w:t>
            </w:r>
          </w:p>
          <w:p w14:paraId="6012FF73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2. Remove</w:t>
            </w:r>
          </w:p>
          <w:p w14:paraId="53DEC3DB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3. Search</w:t>
            </w:r>
          </w:p>
          <w:p w14:paraId="240C83AC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4. Display</w:t>
            </w:r>
          </w:p>
          <w:p w14:paraId="0F243288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5. Exit</w:t>
            </w:r>
          </w:p>
          <w:p w14:paraId="7AB34519" w14:textId="77777777" w:rsidR="008A4F1D" w:rsidRP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Choose the option: 4</w:t>
            </w:r>
          </w:p>
          <w:p w14:paraId="482DAED1" w14:textId="4A6ECB0A" w:rsidR="008A4F1D" w:rsidRDefault="008A4F1D" w:rsidP="008A4F1D">
            <w:pPr>
              <w:jc w:val="both"/>
              <w:rPr>
                <w:rFonts w:ascii="Arial" w:hAnsi="Arial" w:cs="Arial"/>
              </w:rPr>
            </w:pPr>
            <w:r w:rsidRPr="008A4F1D">
              <w:rPr>
                <w:rFonts w:ascii="Arial" w:hAnsi="Arial" w:cs="Arial"/>
              </w:rPr>
              <w:t>{101: ['</w:t>
            </w:r>
            <w:proofErr w:type="spellStart"/>
            <w:r w:rsidRPr="008A4F1D">
              <w:rPr>
                <w:rFonts w:ascii="Arial" w:hAnsi="Arial" w:cs="Arial"/>
              </w:rPr>
              <w:t>MockingBird</w:t>
            </w:r>
            <w:proofErr w:type="spellEnd"/>
            <w:r w:rsidRPr="008A4F1D">
              <w:rPr>
                <w:rFonts w:ascii="Arial" w:hAnsi="Arial" w:cs="Arial"/>
              </w:rPr>
              <w:t>', 'Harper', 1960]}</w:t>
            </w:r>
          </w:p>
        </w:tc>
      </w:tr>
    </w:tbl>
    <w:p w14:paraId="5D305230" w14:textId="77777777" w:rsidR="008A4F1D" w:rsidRPr="004D0688" w:rsidRDefault="008A4F1D" w:rsidP="004D0688">
      <w:pPr>
        <w:ind w:left="720"/>
        <w:jc w:val="both"/>
        <w:rPr>
          <w:rFonts w:ascii="Arial" w:hAnsi="Arial" w:cs="Arial"/>
        </w:rPr>
      </w:pPr>
    </w:p>
    <w:p w14:paraId="601521CA" w14:textId="77777777" w:rsidR="00374977" w:rsidRPr="0083561A" w:rsidRDefault="00374977" w:rsidP="0083561A">
      <w:pPr>
        <w:rPr>
          <w:rFonts w:ascii="Arial" w:hAnsi="Arial" w:cs="Arial"/>
        </w:rPr>
      </w:pPr>
    </w:p>
    <w:sectPr w:rsidR="00374977" w:rsidRPr="0083561A" w:rsidSect="008C1857">
      <w:headerReference w:type="default" r:id="rId14"/>
      <w:foot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AC324" w14:textId="77777777" w:rsidR="00AF2C4B" w:rsidRDefault="00AF2C4B" w:rsidP="008E3B86">
      <w:r>
        <w:separator/>
      </w:r>
    </w:p>
  </w:endnote>
  <w:endnote w:type="continuationSeparator" w:id="0">
    <w:p w14:paraId="72387E79" w14:textId="77777777" w:rsidR="00AF2C4B" w:rsidRDefault="00AF2C4B" w:rsidP="008E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B39F9" w14:textId="77777777" w:rsidR="005120DA" w:rsidRDefault="005120DA">
    <w:pPr>
      <w:pStyle w:val="Footer"/>
    </w:pPr>
  </w:p>
  <w:p w14:paraId="28DBD99A" w14:textId="77777777" w:rsidR="005120DA" w:rsidRDefault="005120DA">
    <w:pPr>
      <w:pStyle w:val="Footer"/>
    </w:pPr>
    <w:r>
      <w:rPr>
        <w:rFonts w:ascii="Arial" w:hAnsi="Arial" w:cs="Arial"/>
        <w:sz w:val="20"/>
      </w:rPr>
      <w:t>Copyright</w:t>
    </w:r>
    <w:r w:rsidRPr="00386193">
      <w:rPr>
        <w:rFonts w:ascii="Arial" w:hAnsi="Arial" w:cs="Arial"/>
        <w:sz w:val="20"/>
      </w:rPr>
      <w:t xml:space="preserve"> © 20</w:t>
    </w:r>
    <w:r>
      <w:rPr>
        <w:rFonts w:ascii="Arial" w:hAnsi="Arial" w:cs="Arial"/>
        <w:sz w:val="20"/>
      </w:rPr>
      <w:t>20</w:t>
    </w:r>
    <w:r w:rsidRPr="00386193">
      <w:rPr>
        <w:rFonts w:ascii="Arial" w:hAnsi="Arial" w:cs="Arial"/>
        <w:sz w:val="20"/>
      </w:rPr>
      <w:t xml:space="preserve"> Accenture</w:t>
    </w:r>
    <w:r>
      <w:rPr>
        <w:rFonts w:ascii="Arial" w:hAnsi="Arial" w:cs="Arial"/>
        <w:sz w:val="20"/>
      </w:rPr>
      <w:t>.</w:t>
    </w:r>
    <w:r w:rsidRPr="00386193">
      <w:rPr>
        <w:rFonts w:ascii="Arial" w:hAnsi="Arial" w:cs="Arial"/>
        <w:sz w:val="20"/>
      </w:rPr>
      <w:t xml:space="preserve">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4B768" w14:textId="77777777" w:rsidR="00AF2C4B" w:rsidRDefault="00AF2C4B" w:rsidP="008E3B86">
      <w:r>
        <w:separator/>
      </w:r>
    </w:p>
  </w:footnote>
  <w:footnote w:type="continuationSeparator" w:id="0">
    <w:p w14:paraId="24F3ADC2" w14:textId="77777777" w:rsidR="00AF2C4B" w:rsidRDefault="00AF2C4B" w:rsidP="008E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119CCE0" w14:paraId="38C501DB" w14:textId="77777777" w:rsidTr="004D78CE">
      <w:tc>
        <w:tcPr>
          <w:tcW w:w="3007" w:type="dxa"/>
        </w:tcPr>
        <w:p w14:paraId="5222E85E" w14:textId="4423E22A" w:rsidR="1119CCE0" w:rsidRDefault="1119CCE0" w:rsidP="004D78CE">
          <w:pPr>
            <w:pStyle w:val="Header"/>
            <w:ind w:left="-115"/>
          </w:pPr>
        </w:p>
      </w:tc>
      <w:tc>
        <w:tcPr>
          <w:tcW w:w="3007" w:type="dxa"/>
        </w:tcPr>
        <w:p w14:paraId="1EB15817" w14:textId="4A860B0C" w:rsidR="1119CCE0" w:rsidRDefault="1119CCE0" w:rsidP="004D78CE">
          <w:pPr>
            <w:pStyle w:val="Header"/>
            <w:jc w:val="center"/>
          </w:pPr>
        </w:p>
      </w:tc>
      <w:tc>
        <w:tcPr>
          <w:tcW w:w="3007" w:type="dxa"/>
        </w:tcPr>
        <w:p w14:paraId="2FBE807A" w14:textId="7F0C5912" w:rsidR="1119CCE0" w:rsidRDefault="1119CCE0" w:rsidP="004D78CE">
          <w:pPr>
            <w:pStyle w:val="Header"/>
            <w:ind w:right="-115"/>
            <w:jc w:val="right"/>
          </w:pPr>
        </w:p>
      </w:tc>
    </w:tr>
  </w:tbl>
  <w:p w14:paraId="005F15A4" w14:textId="3BF1A42B" w:rsidR="1119CCE0" w:rsidRDefault="1119CCE0" w:rsidP="004D7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16422E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multilevel"/>
    <w:tmpl w:val="F9224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85004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326652"/>
    <w:multiLevelType w:val="hybridMultilevel"/>
    <w:tmpl w:val="F05805DA"/>
    <w:lvl w:ilvl="0" w:tplc="7AAED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31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AC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C4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06F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4A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47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64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EF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052F6"/>
    <w:multiLevelType w:val="hybridMultilevel"/>
    <w:tmpl w:val="C600785C"/>
    <w:lvl w:ilvl="0" w:tplc="C2E68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AE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48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8A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60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C9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8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BD34BD"/>
    <w:multiLevelType w:val="hybridMultilevel"/>
    <w:tmpl w:val="733C4CAE"/>
    <w:lvl w:ilvl="0" w:tplc="13E462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E30B8"/>
    <w:multiLevelType w:val="hybridMultilevel"/>
    <w:tmpl w:val="9954A06A"/>
    <w:lvl w:ilvl="0" w:tplc="8DA0B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4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0C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1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45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0E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A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A1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4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26D69"/>
    <w:multiLevelType w:val="hybridMultilevel"/>
    <w:tmpl w:val="FA32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43BC"/>
    <w:multiLevelType w:val="hybridMultilevel"/>
    <w:tmpl w:val="7A8E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A734C"/>
    <w:multiLevelType w:val="hybridMultilevel"/>
    <w:tmpl w:val="FAC85E6E"/>
    <w:lvl w:ilvl="0" w:tplc="5E1E3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663D"/>
    <w:multiLevelType w:val="hybridMultilevel"/>
    <w:tmpl w:val="117E5C26"/>
    <w:lvl w:ilvl="0" w:tplc="AF8C3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C4D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D294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4C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0B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047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26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00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1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00CDB"/>
    <w:multiLevelType w:val="hybridMultilevel"/>
    <w:tmpl w:val="A434ED98"/>
    <w:lvl w:ilvl="0" w:tplc="72746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6E7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687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3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4E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D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AD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00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0B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85E5D"/>
    <w:multiLevelType w:val="multilevel"/>
    <w:tmpl w:val="E0C0C5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588464495">
    <w:abstractNumId w:val="12"/>
  </w:num>
  <w:num w:numId="2" w16cid:durableId="1399594863">
    <w:abstractNumId w:val="2"/>
  </w:num>
  <w:num w:numId="3" w16cid:durableId="717625822">
    <w:abstractNumId w:val="1"/>
  </w:num>
  <w:num w:numId="4" w16cid:durableId="2095516701">
    <w:abstractNumId w:val="0"/>
  </w:num>
  <w:num w:numId="5" w16cid:durableId="1099760178">
    <w:abstractNumId w:val="2"/>
  </w:num>
  <w:num w:numId="6" w16cid:durableId="2103717229">
    <w:abstractNumId w:val="6"/>
  </w:num>
  <w:num w:numId="7" w16cid:durableId="1514958961">
    <w:abstractNumId w:val="3"/>
  </w:num>
  <w:num w:numId="8" w16cid:durableId="624390116">
    <w:abstractNumId w:val="10"/>
  </w:num>
  <w:num w:numId="9" w16cid:durableId="511334478">
    <w:abstractNumId w:val="8"/>
  </w:num>
  <w:num w:numId="10" w16cid:durableId="2037272293">
    <w:abstractNumId w:val="9"/>
  </w:num>
  <w:num w:numId="11" w16cid:durableId="1339120362">
    <w:abstractNumId w:val="5"/>
  </w:num>
  <w:num w:numId="12" w16cid:durableId="1290429553">
    <w:abstractNumId w:val="7"/>
  </w:num>
  <w:num w:numId="13" w16cid:durableId="1449350772">
    <w:abstractNumId w:val="11"/>
  </w:num>
  <w:num w:numId="14" w16cid:durableId="189230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C"/>
    <w:rsid w:val="00017D4D"/>
    <w:rsid w:val="00065300"/>
    <w:rsid w:val="00077371"/>
    <w:rsid w:val="000B250C"/>
    <w:rsid w:val="000B7163"/>
    <w:rsid w:val="000D230C"/>
    <w:rsid w:val="000D4423"/>
    <w:rsid w:val="00116FAC"/>
    <w:rsid w:val="00124C18"/>
    <w:rsid w:val="0013310B"/>
    <w:rsid w:val="00134D7B"/>
    <w:rsid w:val="00140B49"/>
    <w:rsid w:val="001417F9"/>
    <w:rsid w:val="00155076"/>
    <w:rsid w:val="001665AA"/>
    <w:rsid w:val="001679E1"/>
    <w:rsid w:val="001A10CB"/>
    <w:rsid w:val="001C0DD3"/>
    <w:rsid w:val="001D1C1F"/>
    <w:rsid w:val="001F7F58"/>
    <w:rsid w:val="00212770"/>
    <w:rsid w:val="00230624"/>
    <w:rsid w:val="002429F3"/>
    <w:rsid w:val="00243A21"/>
    <w:rsid w:val="0027441D"/>
    <w:rsid w:val="00275914"/>
    <w:rsid w:val="00284806"/>
    <w:rsid w:val="00285FC8"/>
    <w:rsid w:val="00295F7E"/>
    <w:rsid w:val="002A10AD"/>
    <w:rsid w:val="002B10FF"/>
    <w:rsid w:val="002C17D2"/>
    <w:rsid w:val="002D2C24"/>
    <w:rsid w:val="002D3158"/>
    <w:rsid w:val="00310585"/>
    <w:rsid w:val="003113C8"/>
    <w:rsid w:val="00311D1C"/>
    <w:rsid w:val="00313A4F"/>
    <w:rsid w:val="00315EDD"/>
    <w:rsid w:val="00322C6E"/>
    <w:rsid w:val="00323712"/>
    <w:rsid w:val="00332406"/>
    <w:rsid w:val="0033475F"/>
    <w:rsid w:val="00344B6D"/>
    <w:rsid w:val="003456DD"/>
    <w:rsid w:val="00365720"/>
    <w:rsid w:val="00366592"/>
    <w:rsid w:val="00374977"/>
    <w:rsid w:val="00375A7D"/>
    <w:rsid w:val="0039503E"/>
    <w:rsid w:val="003B61AB"/>
    <w:rsid w:val="003D3E19"/>
    <w:rsid w:val="003E2F56"/>
    <w:rsid w:val="003E60B6"/>
    <w:rsid w:val="003F2DF5"/>
    <w:rsid w:val="00402278"/>
    <w:rsid w:val="00403C66"/>
    <w:rsid w:val="004046A9"/>
    <w:rsid w:val="004068A0"/>
    <w:rsid w:val="00420738"/>
    <w:rsid w:val="00421915"/>
    <w:rsid w:val="00444C60"/>
    <w:rsid w:val="00451F1F"/>
    <w:rsid w:val="0045524B"/>
    <w:rsid w:val="00460718"/>
    <w:rsid w:val="00466FF8"/>
    <w:rsid w:val="0047457F"/>
    <w:rsid w:val="00482A03"/>
    <w:rsid w:val="00494DE8"/>
    <w:rsid w:val="00495D76"/>
    <w:rsid w:val="004B5208"/>
    <w:rsid w:val="004B7C94"/>
    <w:rsid w:val="004D0688"/>
    <w:rsid w:val="004D78CE"/>
    <w:rsid w:val="004E5792"/>
    <w:rsid w:val="004E70C8"/>
    <w:rsid w:val="004F1B3E"/>
    <w:rsid w:val="004F7028"/>
    <w:rsid w:val="005108D2"/>
    <w:rsid w:val="005120DA"/>
    <w:rsid w:val="00512163"/>
    <w:rsid w:val="00520B42"/>
    <w:rsid w:val="00521954"/>
    <w:rsid w:val="00523012"/>
    <w:rsid w:val="005373EC"/>
    <w:rsid w:val="005415E8"/>
    <w:rsid w:val="005433BE"/>
    <w:rsid w:val="0055551A"/>
    <w:rsid w:val="005570DF"/>
    <w:rsid w:val="005747B1"/>
    <w:rsid w:val="005D2AEC"/>
    <w:rsid w:val="005E76DE"/>
    <w:rsid w:val="005F04E3"/>
    <w:rsid w:val="005F257F"/>
    <w:rsid w:val="005F5EA4"/>
    <w:rsid w:val="006005F4"/>
    <w:rsid w:val="00603CAC"/>
    <w:rsid w:val="00610CBD"/>
    <w:rsid w:val="00610DD9"/>
    <w:rsid w:val="00632E46"/>
    <w:rsid w:val="006361B6"/>
    <w:rsid w:val="00647B9F"/>
    <w:rsid w:val="00671E4A"/>
    <w:rsid w:val="00687386"/>
    <w:rsid w:val="006C6AD3"/>
    <w:rsid w:val="006D6070"/>
    <w:rsid w:val="0070775B"/>
    <w:rsid w:val="00712CF7"/>
    <w:rsid w:val="00724A15"/>
    <w:rsid w:val="00743911"/>
    <w:rsid w:val="00744B14"/>
    <w:rsid w:val="00751F9F"/>
    <w:rsid w:val="00755742"/>
    <w:rsid w:val="0076186F"/>
    <w:rsid w:val="00773CB9"/>
    <w:rsid w:val="00777EA3"/>
    <w:rsid w:val="00777FAE"/>
    <w:rsid w:val="00782C6B"/>
    <w:rsid w:val="0078438D"/>
    <w:rsid w:val="007859C5"/>
    <w:rsid w:val="00793CA5"/>
    <w:rsid w:val="007A6F1A"/>
    <w:rsid w:val="007E12E0"/>
    <w:rsid w:val="00806C5D"/>
    <w:rsid w:val="00815986"/>
    <w:rsid w:val="0083561A"/>
    <w:rsid w:val="00836632"/>
    <w:rsid w:val="0083687B"/>
    <w:rsid w:val="0086276A"/>
    <w:rsid w:val="00864C4C"/>
    <w:rsid w:val="00881A0A"/>
    <w:rsid w:val="00890FCC"/>
    <w:rsid w:val="008A4F1D"/>
    <w:rsid w:val="008B53DD"/>
    <w:rsid w:val="008C1857"/>
    <w:rsid w:val="008C510D"/>
    <w:rsid w:val="008D2E05"/>
    <w:rsid w:val="008E2F1A"/>
    <w:rsid w:val="008E3B86"/>
    <w:rsid w:val="009007F5"/>
    <w:rsid w:val="00907625"/>
    <w:rsid w:val="0091344F"/>
    <w:rsid w:val="00926DAB"/>
    <w:rsid w:val="009361EF"/>
    <w:rsid w:val="00944001"/>
    <w:rsid w:val="00956944"/>
    <w:rsid w:val="00962B3A"/>
    <w:rsid w:val="00963DBC"/>
    <w:rsid w:val="00965B28"/>
    <w:rsid w:val="0098179A"/>
    <w:rsid w:val="009B2D99"/>
    <w:rsid w:val="009D3679"/>
    <w:rsid w:val="00A32FBC"/>
    <w:rsid w:val="00A37057"/>
    <w:rsid w:val="00A4049B"/>
    <w:rsid w:val="00A4271B"/>
    <w:rsid w:val="00A51BDE"/>
    <w:rsid w:val="00A52A57"/>
    <w:rsid w:val="00A7003E"/>
    <w:rsid w:val="00A822A5"/>
    <w:rsid w:val="00A94522"/>
    <w:rsid w:val="00AB0EAF"/>
    <w:rsid w:val="00AC5F27"/>
    <w:rsid w:val="00AD4F28"/>
    <w:rsid w:val="00AF29A8"/>
    <w:rsid w:val="00AF2C4B"/>
    <w:rsid w:val="00AF5427"/>
    <w:rsid w:val="00AF61CB"/>
    <w:rsid w:val="00B03FDA"/>
    <w:rsid w:val="00B23F7E"/>
    <w:rsid w:val="00B51AEF"/>
    <w:rsid w:val="00B71CEA"/>
    <w:rsid w:val="00B76F32"/>
    <w:rsid w:val="00BA6044"/>
    <w:rsid w:val="00BD12C3"/>
    <w:rsid w:val="00BD2CD0"/>
    <w:rsid w:val="00BD2DEC"/>
    <w:rsid w:val="00C02E42"/>
    <w:rsid w:val="00C03769"/>
    <w:rsid w:val="00C15BF6"/>
    <w:rsid w:val="00C21CB2"/>
    <w:rsid w:val="00C24C8A"/>
    <w:rsid w:val="00C46CA9"/>
    <w:rsid w:val="00C46F6F"/>
    <w:rsid w:val="00C81E37"/>
    <w:rsid w:val="00CA0441"/>
    <w:rsid w:val="00CA4AED"/>
    <w:rsid w:val="00CC3E8D"/>
    <w:rsid w:val="00CD1007"/>
    <w:rsid w:val="00CE0DAA"/>
    <w:rsid w:val="00CF1850"/>
    <w:rsid w:val="00D269D1"/>
    <w:rsid w:val="00D31A95"/>
    <w:rsid w:val="00D36412"/>
    <w:rsid w:val="00D45B88"/>
    <w:rsid w:val="00D572A6"/>
    <w:rsid w:val="00D6105B"/>
    <w:rsid w:val="00D85CF7"/>
    <w:rsid w:val="00D92224"/>
    <w:rsid w:val="00DA4D59"/>
    <w:rsid w:val="00DE2E12"/>
    <w:rsid w:val="00DE323F"/>
    <w:rsid w:val="00DE6D17"/>
    <w:rsid w:val="00E068F1"/>
    <w:rsid w:val="00E35B63"/>
    <w:rsid w:val="00E37071"/>
    <w:rsid w:val="00E41920"/>
    <w:rsid w:val="00E64270"/>
    <w:rsid w:val="00E72252"/>
    <w:rsid w:val="00E9530D"/>
    <w:rsid w:val="00EA1242"/>
    <w:rsid w:val="00EA4658"/>
    <w:rsid w:val="00EA5A30"/>
    <w:rsid w:val="00ED06BF"/>
    <w:rsid w:val="00ED6B64"/>
    <w:rsid w:val="00EF0F95"/>
    <w:rsid w:val="00EF3931"/>
    <w:rsid w:val="00F067EC"/>
    <w:rsid w:val="00F15A1E"/>
    <w:rsid w:val="00F33265"/>
    <w:rsid w:val="00F35187"/>
    <w:rsid w:val="00F47EEF"/>
    <w:rsid w:val="00F51E94"/>
    <w:rsid w:val="00F52AC4"/>
    <w:rsid w:val="00F66F4B"/>
    <w:rsid w:val="00F6773D"/>
    <w:rsid w:val="00F80376"/>
    <w:rsid w:val="00F81A3A"/>
    <w:rsid w:val="00F93545"/>
    <w:rsid w:val="00FA1919"/>
    <w:rsid w:val="00FB2512"/>
    <w:rsid w:val="00FC5F97"/>
    <w:rsid w:val="00FE0465"/>
    <w:rsid w:val="1095BE89"/>
    <w:rsid w:val="1119C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F00B0"/>
  <w15:chartTrackingRefBased/>
  <w15:docId w15:val="{C5CFB516-5C04-4076-B952-E26ACE4F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2E12"/>
    <w:pPr>
      <w:keepNext/>
      <w:keepLines/>
      <w:pageBreakBefore/>
      <w:numPr>
        <w:numId w:val="1"/>
      </w:numPr>
      <w:tabs>
        <w:tab w:val="clear" w:pos="432"/>
        <w:tab w:val="left" w:pos="1134"/>
      </w:tabs>
      <w:spacing w:after="240"/>
      <w:outlineLvl w:val="0"/>
    </w:pPr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C5F97"/>
    <w:pPr>
      <w:keepNext/>
      <w:numPr>
        <w:ilvl w:val="1"/>
        <w:numId w:val="1"/>
      </w:numPr>
      <w:suppressLineNumbers/>
      <w:shd w:val="clear" w:color="auto" w:fill="FFFFFF"/>
      <w:spacing w:before="240" w:after="240" w:line="360" w:lineRule="auto"/>
      <w:outlineLvl w:val="1"/>
    </w:pPr>
    <w:rPr>
      <w:rFonts w:ascii="Arial" w:eastAsia="Times New Roman" w:hAnsi="Arial" w:cs="Times New Roman"/>
      <w:b/>
      <w:i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C5F97"/>
    <w:pPr>
      <w:keepLines/>
      <w:numPr>
        <w:ilvl w:val="2"/>
      </w:numPr>
      <w:suppressLineNumbers w:val="0"/>
      <w:shd w:val="clear" w:color="auto" w:fill="auto"/>
      <w:tabs>
        <w:tab w:val="clear" w:pos="720"/>
        <w:tab w:val="left" w:pos="1134"/>
      </w:tabs>
      <w:spacing w:after="120" w:line="240" w:lineRule="auto"/>
      <w:outlineLvl w:val="2"/>
    </w:pPr>
    <w:rPr>
      <w:rFonts w:cs="Arial"/>
      <w:b w:val="0"/>
      <w:color w:val="00B9FF"/>
    </w:rPr>
  </w:style>
  <w:style w:type="paragraph" w:styleId="Heading4">
    <w:name w:val="heading 4"/>
    <w:basedOn w:val="Normal"/>
    <w:next w:val="Normal"/>
    <w:link w:val="Heading4Char"/>
    <w:qFormat/>
    <w:rsid w:val="008C1857"/>
    <w:pPr>
      <w:keepNext/>
      <w:numPr>
        <w:ilvl w:val="3"/>
        <w:numId w:val="1"/>
      </w:numPr>
      <w:spacing w:before="240" w:after="240" w:line="360" w:lineRule="auto"/>
      <w:ind w:left="862" w:hanging="862"/>
      <w:outlineLvl w:val="3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8C1857"/>
    <w:pPr>
      <w:numPr>
        <w:ilvl w:val="4"/>
        <w:numId w:val="1"/>
      </w:numPr>
      <w:suppressLineNumbers/>
      <w:spacing w:after="120" w:line="36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C1857"/>
    <w:pPr>
      <w:numPr>
        <w:ilvl w:val="5"/>
        <w:numId w:val="1"/>
      </w:numPr>
      <w:suppressLineNumbers/>
      <w:spacing w:after="120" w:line="360" w:lineRule="auto"/>
      <w:outlineLvl w:val="5"/>
    </w:pPr>
    <w:rPr>
      <w:rFonts w:ascii="Arial" w:eastAsia="Times New Roman" w:hAnsi="Arial" w:cs="Times New Roman"/>
      <w:sz w:val="18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8C1857"/>
    <w:pPr>
      <w:numPr>
        <w:ilvl w:val="6"/>
        <w:numId w:val="1"/>
      </w:numPr>
      <w:suppressLineNumbers/>
      <w:spacing w:after="120" w:line="360" w:lineRule="auto"/>
      <w:outlineLvl w:val="6"/>
    </w:pPr>
    <w:rPr>
      <w:rFonts w:ascii="Arial" w:eastAsia="Times New Roman" w:hAnsi="Arial" w:cs="Times New Roman"/>
      <w:i/>
      <w:sz w:val="18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C1857"/>
    <w:pPr>
      <w:numPr>
        <w:ilvl w:val="7"/>
        <w:numId w:val="1"/>
      </w:numPr>
      <w:suppressLineNumbers/>
      <w:spacing w:after="120" w:line="360" w:lineRule="auto"/>
      <w:outlineLvl w:val="7"/>
    </w:pPr>
    <w:rPr>
      <w:rFonts w:ascii="Arial" w:eastAsia="Times New Roman" w:hAnsi="Arial" w:cs="Times New Roman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8C1857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12"/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C5F97"/>
    <w:rPr>
      <w:rFonts w:ascii="Arial" w:eastAsia="Times New Roman" w:hAnsi="Arial" w:cs="Times New Roman"/>
      <w:b/>
      <w:i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FC5F97"/>
    <w:rPr>
      <w:rFonts w:ascii="Arial" w:eastAsia="Times New Roman" w:hAnsi="Arial" w:cs="Arial"/>
      <w:i/>
      <w:color w:val="00B9F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1857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C1857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C1857"/>
    <w:rPr>
      <w:rFonts w:ascii="Arial" w:eastAsia="Times New Roman" w:hAnsi="Arial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C1857"/>
    <w:rPr>
      <w:rFonts w:ascii="Arial" w:eastAsia="Times New Roman" w:hAnsi="Arial" w:cs="Times New Roman"/>
      <w:b/>
      <w:i/>
      <w:sz w:val="18"/>
      <w:szCs w:val="20"/>
    </w:rPr>
  </w:style>
  <w:style w:type="character" w:styleId="Hyperlink">
    <w:name w:val="Hyperlink"/>
    <w:basedOn w:val="DefaultParagraphFont"/>
    <w:uiPriority w:val="99"/>
    <w:rsid w:val="008C18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8C1857"/>
    <w:pPr>
      <w:spacing w:after="120"/>
    </w:pPr>
    <w:rPr>
      <w:rFonts w:ascii="Arial" w:eastAsia="Times New Roman" w:hAnsi="Arial" w:cs="Times New Roman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C1857"/>
    <w:pPr>
      <w:spacing w:after="120"/>
    </w:pPr>
    <w:rPr>
      <w:rFonts w:ascii="Arial" w:eastAsia="Times New Roman" w:hAnsi="Arial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C1857"/>
    <w:pPr>
      <w:spacing w:after="120"/>
      <w:ind w:left="482"/>
    </w:pPr>
    <w:rPr>
      <w:rFonts w:ascii="Arial" w:eastAsia="Times New Roman" w:hAnsi="Arial" w:cs="Times New Roman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8C1857"/>
    <w:pPr>
      <w:ind w:left="720"/>
    </w:pPr>
  </w:style>
  <w:style w:type="paragraph" w:styleId="ListBullet">
    <w:name w:val="List Bullet"/>
    <w:basedOn w:val="Normal"/>
    <w:uiPriority w:val="3"/>
    <w:qFormat/>
    <w:rsid w:val="00DE2E12"/>
    <w:pPr>
      <w:numPr>
        <w:numId w:val="2"/>
      </w:numPr>
      <w:spacing w:after="60"/>
    </w:pPr>
    <w:rPr>
      <w:rFonts w:ascii="Arial" w:eastAsia="Times New Roman" w:hAnsi="Arial" w:cs="Times New Roman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DE2E12"/>
    <w:pPr>
      <w:numPr>
        <w:numId w:val="3"/>
      </w:numPr>
      <w:contextualSpacing/>
    </w:pPr>
    <w:rPr>
      <w:rFonts w:ascii="Cambria" w:eastAsia="Cambria" w:hAnsi="Cambria" w:cs="Times New Roman"/>
    </w:rPr>
  </w:style>
  <w:style w:type="paragraph" w:styleId="ListBullet3">
    <w:name w:val="List Bullet 3"/>
    <w:basedOn w:val="Normal"/>
    <w:uiPriority w:val="99"/>
    <w:semiHidden/>
    <w:unhideWhenUsed/>
    <w:rsid w:val="00DE2E12"/>
    <w:pPr>
      <w:numPr>
        <w:numId w:val="4"/>
      </w:numPr>
      <w:contextualSpacing/>
    </w:pPr>
    <w:rPr>
      <w:rFonts w:ascii="Cambria" w:eastAsia="Cambria" w:hAnsi="Cambria" w:cs="Times New Roman"/>
    </w:rPr>
  </w:style>
  <w:style w:type="paragraph" w:customStyle="1" w:styleId="Accenture">
    <w:name w:val="Accenture"/>
    <w:basedOn w:val="Normal"/>
    <w:qFormat/>
    <w:rsid w:val="00DE2E12"/>
    <w:pPr>
      <w:ind w:right="1189"/>
    </w:pPr>
    <w:rPr>
      <w:rFonts w:ascii="Arial" w:eastAsia="Cambria" w:hAnsi="Arial" w:cs="Times New Roman"/>
    </w:rPr>
  </w:style>
  <w:style w:type="table" w:styleId="TableGrid">
    <w:name w:val="Table Grid"/>
    <w:basedOn w:val="TableNormal"/>
    <w:uiPriority w:val="39"/>
    <w:rsid w:val="00DE2E12"/>
    <w:rPr>
      <w:rFonts w:ascii="Cambria" w:eastAsia="Cambria" w:hAnsi="Cambria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B86"/>
  </w:style>
  <w:style w:type="paragraph" w:styleId="Footer">
    <w:name w:val="footer"/>
    <w:basedOn w:val="Normal"/>
    <w:link w:val="Foot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B86"/>
  </w:style>
  <w:style w:type="paragraph" w:styleId="Title">
    <w:name w:val="Title"/>
    <w:basedOn w:val="Normal"/>
    <w:next w:val="Normal"/>
    <w:link w:val="TitleChar"/>
    <w:uiPriority w:val="10"/>
    <w:qFormat/>
    <w:rsid w:val="008E3B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KMCoEText">
    <w:name w:val="LKM_CoE_Text"/>
    <w:basedOn w:val="Normal"/>
    <w:link w:val="LKMCoETextChar"/>
    <w:qFormat/>
    <w:rsid w:val="00134D7B"/>
    <w:rPr>
      <w:rFonts w:ascii="Arial" w:hAnsi="Arial" w:cs="Arial"/>
      <w:color w:val="8D8D8D" w:themeColor="text2" w:themeShade="BF"/>
      <w:sz w:val="20"/>
      <w:szCs w:val="22"/>
    </w:rPr>
  </w:style>
  <w:style w:type="character" w:customStyle="1" w:styleId="LKMCoETextChar">
    <w:name w:val="LKM_CoE_Text Char"/>
    <w:basedOn w:val="DefaultParagraphFont"/>
    <w:link w:val="LKMCoEText"/>
    <w:rsid w:val="00134D7B"/>
    <w:rPr>
      <w:rFonts w:ascii="Arial" w:hAnsi="Arial" w:cs="Arial"/>
      <w:color w:val="8D8D8D" w:themeColor="text2" w:themeShade="BF"/>
      <w:sz w:val="20"/>
      <w:szCs w:val="22"/>
    </w:rPr>
  </w:style>
  <w:style w:type="paragraph" w:styleId="ListParagraph">
    <w:name w:val="List Paragraph"/>
    <w:basedOn w:val="Normal"/>
    <w:uiPriority w:val="34"/>
    <w:qFormat/>
    <w:rsid w:val="001D1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012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8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23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13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61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21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latif.shaikh\Downloads\LKM_CoE_CD_HandsonWorkbook_CourseName_Template.dotx" TargetMode="External"/></Relationships>
</file>

<file path=word/theme/theme1.xml><?xml version="1.0" encoding="utf-8"?>
<a:theme xmlns:a="http://schemas.openxmlformats.org/drawingml/2006/main" name="Office Theme">
  <a:themeElements>
    <a:clrScheme name="Accenture_Core_Palette">
      <a:dk1>
        <a:srgbClr val="000000"/>
      </a:dk1>
      <a:lt1>
        <a:srgbClr val="FFFFFF"/>
      </a:lt1>
      <a:dk2>
        <a:srgbClr val="BDBDBD"/>
      </a:dk2>
      <a:lt2>
        <a:srgbClr val="969696"/>
      </a:lt2>
      <a:accent1>
        <a:srgbClr val="A000FF"/>
      </a:accent1>
      <a:accent2>
        <a:srgbClr val="7400C0"/>
      </a:accent2>
      <a:accent3>
        <a:srgbClr val="450073"/>
      </a:accent3>
      <a:accent4>
        <a:srgbClr val="00BAFF"/>
      </a:accent4>
      <a:accent5>
        <a:srgbClr val="008EFF"/>
      </a:accent5>
      <a:accent6>
        <a:srgbClr val="004CFF"/>
      </a:accent6>
      <a:hlink>
        <a:srgbClr val="7400C0"/>
      </a:hlink>
      <a:folHlink>
        <a:srgbClr val="45007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EE318DD3AE24EA200F73ADE71A473" ma:contentTypeVersion="13" ma:contentTypeDescription="Create a new document." ma:contentTypeScope="" ma:versionID="e64d82e15c88c8b3aaf0e9fbc1d11ab0">
  <xsd:schema xmlns:xsd="http://www.w3.org/2001/XMLSchema" xmlns:xs="http://www.w3.org/2001/XMLSchema" xmlns:p="http://schemas.microsoft.com/office/2006/metadata/properties" xmlns:ns3="513d23ed-7ff0-45ce-ac3e-21dc4a08e074" xmlns:ns4="97de9062-974e-4274-b521-0b7365d0c8a0" targetNamespace="http://schemas.microsoft.com/office/2006/metadata/properties" ma:root="true" ma:fieldsID="c21479c06d24ec010e10f20d1d8768a9" ns3:_="" ns4:_="">
    <xsd:import namespace="513d23ed-7ff0-45ce-ac3e-21dc4a08e074"/>
    <xsd:import namespace="97de9062-974e-4274-b521-0b7365d0c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d23ed-7ff0-45ce-ac3e-21dc4a08e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e9062-974e-4274-b521-0b7365d0c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253D2-196F-4CE5-B85B-4A6D02C8F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39E04C-71A6-4329-A56E-3C7A692AC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6D5F57-6F9F-4C7C-B728-18969D711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d23ed-7ff0-45ce-ac3e-21dc4a08e074"/>
    <ds:schemaRef ds:uri="97de9062-974e-4274-b521-0b7365d0c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6E7A78-F5E7-4EC1-82D1-DE416D3A0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LKM_CoE_CD_HandsonWorkbook_CourseName_Template</Template>
  <TotalTime>71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Shaikh, Junaid</dc:creator>
  <cp:keywords/>
  <dc:description/>
  <cp:lastModifiedBy>Hanumansetty, Dharmendra Gupta</cp:lastModifiedBy>
  <cp:revision>97</cp:revision>
  <dcterms:created xsi:type="dcterms:W3CDTF">2020-10-31T09:53:00Z</dcterms:created>
  <dcterms:modified xsi:type="dcterms:W3CDTF">2024-08-07T08:14:00Z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0x0101007BBEE318DD3AE24EA200F73ADE71A473</vt:lpwstr>
  </property>
</Properties>
</file>